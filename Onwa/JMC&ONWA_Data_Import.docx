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2E7F54" w:rsidRDefault="002E7F54" w:rsidP="002E7F54">
      <w:pPr>
        <w:pStyle w:val="10"/>
        <w:numPr>
          <w:ilvl w:val="0"/>
          <w:numId w:val="0"/>
        </w:numPr>
        <w:ind w:left="432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JMC &amp; ONWA User Data Import</w:t>
      </w:r>
    </w:p>
    <w:p w:rsidR="00054E93" w:rsidRPr="00054E93" w:rsidRDefault="00054E93" w:rsidP="00054E93">
      <w:pPr>
        <w:jc w:val="right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2015-10-15</w:t>
      </w:r>
    </w:p>
    <w:p w:rsidR="00B214A3" w:rsidRDefault="00B214A3" w:rsidP="00B214A3">
      <w:pPr>
        <w:pStyle w:val="10"/>
      </w:pPr>
      <w:r>
        <w:rPr>
          <w:rFonts w:hint="eastAsia"/>
        </w:rPr>
        <w:t>Prepare Work</w:t>
      </w:r>
    </w:p>
    <w:p w:rsidR="00DD7C74" w:rsidRDefault="00DD7C74" w:rsidP="00DB146B">
      <w:r>
        <w:rPr>
          <w:rFonts w:hint="eastAsia"/>
        </w:rPr>
        <w:tab/>
        <w:t xml:space="preserve">Note1: </w:t>
      </w:r>
      <w:r w:rsidR="00B34186">
        <w:rPr>
          <w:rFonts w:hint="eastAsia"/>
        </w:rPr>
        <w:t>The following steps are tested</w:t>
      </w:r>
      <w:r w:rsidR="00DB146B">
        <w:rPr>
          <w:rFonts w:hint="eastAsia"/>
        </w:rPr>
        <w:t xml:space="preserve"> on</w:t>
      </w:r>
      <w:r>
        <w:rPr>
          <w:rFonts w:hint="eastAsia"/>
        </w:rPr>
        <w:t xml:space="preserve"> JMC (V-6810P) and ONWA( KP636).</w:t>
      </w:r>
    </w:p>
    <w:p w:rsidR="00DB146B" w:rsidRPr="00DB146B" w:rsidRDefault="00DD7C74" w:rsidP="00DB146B">
      <w:r>
        <w:rPr>
          <w:rFonts w:hint="eastAsia"/>
        </w:rPr>
        <w:t>I</w:t>
      </w:r>
      <w:r w:rsidR="00DB146B">
        <w:rPr>
          <w:rFonts w:hint="eastAsia"/>
        </w:rPr>
        <w:t xml:space="preserve">f you </w:t>
      </w:r>
      <w:r>
        <w:rPr>
          <w:rFonts w:hint="eastAsia"/>
        </w:rPr>
        <w:t xml:space="preserve">are using other serial </w:t>
      </w:r>
      <w:r w:rsidR="00DB146B">
        <w:rPr>
          <w:rFonts w:hint="eastAsia"/>
        </w:rPr>
        <w:t>p</w:t>
      </w:r>
      <w:r w:rsidR="00C445A8">
        <w:rPr>
          <w:rFonts w:hint="eastAsia"/>
        </w:rPr>
        <w:t xml:space="preserve">roducts, </w:t>
      </w:r>
      <w:r>
        <w:rPr>
          <w:rFonts w:hint="eastAsia"/>
        </w:rPr>
        <w:t>we cannot make sure it work well.</w:t>
      </w:r>
    </w:p>
    <w:p w:rsidR="001A1A8C" w:rsidRPr="001A1A8C" w:rsidRDefault="00DD7C74" w:rsidP="00B214A3">
      <w:r>
        <w:rPr>
          <w:rFonts w:hint="eastAsia"/>
        </w:rPr>
        <w:tab/>
        <w:t xml:space="preserve">Note2: </w:t>
      </w:r>
      <w:r w:rsidR="00B214A3">
        <w:rPr>
          <w:rFonts w:hint="eastAsia"/>
        </w:rPr>
        <w:t xml:space="preserve">To preserve a good </w:t>
      </w:r>
      <w:r w:rsidR="00B214A3" w:rsidRPr="00B214A3">
        <w:t>compatibility</w:t>
      </w:r>
      <w:r w:rsidR="00B214A3">
        <w:rPr>
          <w:rFonts w:hint="eastAsia"/>
        </w:rPr>
        <w:t xml:space="preserve"> with JMC &amp; ONWA device, please make sure you have upgraded </w:t>
      </w:r>
      <w:proofErr w:type="spellStart"/>
      <w:r w:rsidR="00B214A3">
        <w:rPr>
          <w:rFonts w:hint="eastAsia"/>
        </w:rPr>
        <w:t>Aquamap</w:t>
      </w:r>
      <w:proofErr w:type="spellEnd"/>
      <w:r w:rsidR="00B214A3">
        <w:rPr>
          <w:rFonts w:hint="eastAsia"/>
        </w:rPr>
        <w:t xml:space="preserve"> </w:t>
      </w:r>
      <w:r w:rsidR="00B81862">
        <w:rPr>
          <w:rFonts w:hint="eastAsia"/>
        </w:rPr>
        <w:t>to</w:t>
      </w:r>
      <w:r w:rsidR="00B214A3">
        <w:rPr>
          <w:rFonts w:hint="eastAsia"/>
        </w:rPr>
        <w:t xml:space="preserve"> </w:t>
      </w:r>
      <w:r w:rsidR="00B214A3" w:rsidRPr="00E80F79">
        <w:rPr>
          <w:rFonts w:hint="eastAsia"/>
          <w:b/>
        </w:rPr>
        <w:t>V</w:t>
      </w:r>
      <w:r w:rsidR="00B81862" w:rsidRPr="00E80F79">
        <w:rPr>
          <w:rFonts w:hint="eastAsia"/>
          <w:b/>
        </w:rPr>
        <w:t xml:space="preserve">ersion </w:t>
      </w:r>
      <w:r w:rsidR="00B214A3" w:rsidRPr="00E80F79">
        <w:rPr>
          <w:rFonts w:hint="eastAsia"/>
          <w:b/>
        </w:rPr>
        <w:t>2. 80</w:t>
      </w:r>
      <w:r w:rsidR="00B81862" w:rsidRPr="00E80F79">
        <w:rPr>
          <w:rFonts w:hint="eastAsia"/>
          <w:b/>
        </w:rPr>
        <w:t xml:space="preserve"> or greater</w:t>
      </w:r>
      <w:r w:rsidR="00B81862">
        <w:rPr>
          <w:rFonts w:hint="eastAsia"/>
        </w:rPr>
        <w:t>.</w:t>
      </w:r>
      <w:r w:rsidR="009D341C">
        <w:rPr>
          <w:rFonts w:hint="eastAsia"/>
        </w:rPr>
        <w:t xml:space="preserve"> </w:t>
      </w:r>
      <w:r w:rsidR="00B34186">
        <w:rPr>
          <w:rFonts w:hint="eastAsia"/>
        </w:rPr>
        <w:t>We</w:t>
      </w:r>
      <w:r w:rsidR="000220A5">
        <w:rPr>
          <w:rFonts w:hint="eastAsia"/>
        </w:rPr>
        <w:t xml:space="preserve"> strongly suggest to</w:t>
      </w:r>
      <w:r w:rsidR="000220A5" w:rsidRPr="00DD7C74">
        <w:rPr>
          <w:rFonts w:hint="eastAsia"/>
          <w:b/>
        </w:rPr>
        <w:t xml:space="preserve"> backup current user data</w:t>
      </w:r>
      <w:r w:rsidR="00B34186" w:rsidRPr="00DD7C74">
        <w:rPr>
          <w:rFonts w:hint="eastAsia"/>
          <w:b/>
        </w:rPr>
        <w:t xml:space="preserve"> to SD card</w:t>
      </w:r>
      <w:r w:rsidR="00B34186">
        <w:rPr>
          <w:rFonts w:hint="eastAsia"/>
        </w:rPr>
        <w:t xml:space="preserve"> first, in case of unpredicted situations</w:t>
      </w:r>
      <w:r w:rsidR="00F65A0B">
        <w:rPr>
          <w:rFonts w:hint="eastAsia"/>
        </w:rPr>
        <w:t>.</w:t>
      </w:r>
    </w:p>
    <w:p w:rsidR="009D341C" w:rsidRDefault="00E34527" w:rsidP="009D341C">
      <w:pPr>
        <w:pStyle w:val="10"/>
      </w:pPr>
      <w:r>
        <w:rPr>
          <w:rFonts w:hint="eastAsia"/>
        </w:rPr>
        <w:t>Data Transfer</w:t>
      </w:r>
      <w:r w:rsidR="009D341C">
        <w:rPr>
          <w:rFonts w:hint="eastAsia"/>
        </w:rPr>
        <w:t xml:space="preserve"> </w:t>
      </w:r>
    </w:p>
    <w:p w:rsidR="009D341C" w:rsidRDefault="007510D1" w:rsidP="009D341C">
      <w:r>
        <w:rPr>
          <w:rFonts w:hint="eastAsia"/>
        </w:rPr>
        <w:t xml:space="preserve">Step1 : </w:t>
      </w:r>
      <w:r w:rsidR="00777DD8">
        <w:rPr>
          <w:rFonts w:hint="eastAsia"/>
        </w:rPr>
        <w:tab/>
      </w:r>
      <w:r w:rsidR="009D341C">
        <w:rPr>
          <w:rFonts w:hint="eastAsia"/>
        </w:rPr>
        <w:t xml:space="preserve">Connect </w:t>
      </w:r>
      <w:proofErr w:type="spellStart"/>
      <w:r w:rsidR="009D341C">
        <w:rPr>
          <w:rFonts w:hint="eastAsia"/>
        </w:rPr>
        <w:t>Aquamap</w:t>
      </w:r>
      <w:proofErr w:type="spellEnd"/>
      <w:r w:rsidR="001657F3">
        <w:rPr>
          <w:rFonts w:hint="eastAsia"/>
        </w:rPr>
        <w:t xml:space="preserve"> NMEA port1</w:t>
      </w:r>
      <w:r w:rsidR="009D341C">
        <w:rPr>
          <w:rFonts w:hint="eastAsia"/>
        </w:rPr>
        <w:t xml:space="preserve"> </w:t>
      </w:r>
      <w:r w:rsidR="001D4E74">
        <w:rPr>
          <w:rFonts w:hint="eastAsia"/>
        </w:rPr>
        <w:t>to JMC /</w:t>
      </w:r>
      <w:r w:rsidR="005000A1">
        <w:rPr>
          <w:rFonts w:hint="eastAsia"/>
        </w:rPr>
        <w:t xml:space="preserve"> ONWA</w:t>
      </w:r>
      <w:r w:rsidR="00DB5D5B">
        <w:rPr>
          <w:rFonts w:hint="eastAsia"/>
        </w:rPr>
        <w:t>, suggest to get the ground terminal together to reduce noise</w:t>
      </w:r>
      <w:r w:rsidR="00792319">
        <w:rPr>
          <w:rFonts w:hint="eastAsia"/>
        </w:rPr>
        <w:t xml:space="preserve"> (</w:t>
      </w:r>
      <w:r w:rsidR="00081C93">
        <w:rPr>
          <w:rFonts w:hint="eastAsia"/>
        </w:rPr>
        <w:t xml:space="preserve">Please </w:t>
      </w:r>
      <w:r w:rsidR="00792319" w:rsidRPr="00081C93">
        <w:rPr>
          <w:rFonts w:hint="eastAsia"/>
        </w:rPr>
        <w:t>refer to the appendix picture</w:t>
      </w:r>
      <w:r w:rsidR="00792319">
        <w:rPr>
          <w:rFonts w:hint="eastAsia"/>
        </w:rPr>
        <w:t xml:space="preserve"> )</w:t>
      </w:r>
      <w:r w:rsidR="00DB5D5B">
        <w:rPr>
          <w:rFonts w:hint="eastAsia"/>
        </w:rPr>
        <w:t xml:space="preserve">. </w:t>
      </w:r>
    </w:p>
    <w:p w:rsidR="004A2338" w:rsidRDefault="00E175A4" w:rsidP="00E175A4">
      <w:r w:rsidRPr="00E175A4">
        <w:rPr>
          <w:rFonts w:hint="eastAsia"/>
          <w:noProof/>
        </w:rPr>
        <w:drawing>
          <wp:inline distT="0" distB="0" distL="0" distR="0">
            <wp:extent cx="3953103" cy="2412907"/>
            <wp:effectExtent l="19050" t="0" r="9297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329" cy="241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E1C" w:rsidRDefault="00CB0E1C" w:rsidP="00E175A4"/>
    <w:p w:rsidR="004A2338" w:rsidRDefault="007510D1" w:rsidP="009D341C">
      <w:r>
        <w:rPr>
          <w:rFonts w:hint="eastAsia"/>
        </w:rPr>
        <w:t xml:space="preserve">Step2: </w:t>
      </w:r>
      <w:r w:rsidR="00777DD8">
        <w:rPr>
          <w:rFonts w:hint="eastAsia"/>
        </w:rPr>
        <w:tab/>
      </w:r>
      <w:r w:rsidR="004A2338">
        <w:rPr>
          <w:rFonts w:hint="eastAsia"/>
        </w:rPr>
        <w:t xml:space="preserve">Set </w:t>
      </w:r>
      <w:proofErr w:type="spellStart"/>
      <w:r w:rsidR="004A2338">
        <w:rPr>
          <w:rFonts w:hint="eastAsia"/>
        </w:rPr>
        <w:t>Aquamap</w:t>
      </w:r>
      <w:proofErr w:type="spellEnd"/>
      <w:r w:rsidR="00E80F79">
        <w:rPr>
          <w:rFonts w:hint="eastAsia"/>
        </w:rPr>
        <w:t xml:space="preserve"> :</w:t>
      </w:r>
      <w:r w:rsidR="004A2338">
        <w:rPr>
          <w:rFonts w:hint="eastAsia"/>
        </w:rPr>
        <w:t xml:space="preserve"> NMEA0183 port and select </w:t>
      </w:r>
      <w:r w:rsidR="004A2338">
        <w:t>the</w:t>
      </w:r>
      <w:r w:rsidR="004A2338">
        <w:rPr>
          <w:rFonts w:hint="eastAsia"/>
        </w:rPr>
        <w:t xml:space="preserve"> correct ba</w:t>
      </w:r>
      <w:r w:rsidR="00FA2CC3">
        <w:rPr>
          <w:rFonts w:hint="eastAsia"/>
        </w:rPr>
        <w:t>u</w:t>
      </w:r>
      <w:r w:rsidR="004A2338">
        <w:rPr>
          <w:rFonts w:hint="eastAsia"/>
        </w:rPr>
        <w:t>d rate</w:t>
      </w:r>
    </w:p>
    <w:p w:rsidR="004A2338" w:rsidRPr="002004D5" w:rsidRDefault="004A2338" w:rsidP="002004D5">
      <w:pPr>
        <w:ind w:left="420" w:firstLine="420"/>
        <w:rPr>
          <w:b/>
        </w:rPr>
      </w:pPr>
      <w:r w:rsidRPr="00940826">
        <w:rPr>
          <w:rFonts w:hint="eastAsia"/>
          <w:b/>
        </w:rPr>
        <w:t xml:space="preserve">Home </w:t>
      </w:r>
      <w:r w:rsidRPr="00940826">
        <w:rPr>
          <w:b/>
        </w:rPr>
        <w:t>–</w:t>
      </w:r>
      <w:r w:rsidRPr="00940826">
        <w:rPr>
          <w:rFonts w:hint="eastAsia"/>
          <w:b/>
        </w:rPr>
        <w:t>&gt; Settings -&gt; Communications -&gt;</w:t>
      </w:r>
      <w:r w:rsidR="00940826" w:rsidRPr="00940826">
        <w:rPr>
          <w:rFonts w:hint="eastAsia"/>
          <w:b/>
        </w:rPr>
        <w:t xml:space="preserve"> Serial Port 1/2 -&gt; NMEA Standard (4800bps )</w:t>
      </w:r>
    </w:p>
    <w:p w:rsidR="005000A1" w:rsidRDefault="002004D5" w:rsidP="009D341C">
      <w:r>
        <w:rPr>
          <w:noProof/>
        </w:rPr>
        <w:drawing>
          <wp:inline distT="0" distB="0" distL="0" distR="0">
            <wp:extent cx="3175488" cy="2204558"/>
            <wp:effectExtent l="19050" t="0" r="5862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09" cy="2205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A8C" w:rsidRPr="00777DD8" w:rsidRDefault="001A1A8C" w:rsidP="009D341C"/>
    <w:p w:rsidR="009D341C" w:rsidRDefault="007510D1" w:rsidP="00E80F79">
      <w:r>
        <w:rPr>
          <w:rFonts w:hint="eastAsia"/>
        </w:rPr>
        <w:t>Step3:</w:t>
      </w:r>
      <w:r w:rsidR="00D25ABE">
        <w:rPr>
          <w:rFonts w:hint="eastAsia"/>
        </w:rPr>
        <w:t xml:space="preserve"> </w:t>
      </w:r>
      <w:r w:rsidR="00E80F79">
        <w:rPr>
          <w:rFonts w:hint="eastAsia"/>
        </w:rPr>
        <w:t>Set JMC or ONWA:</w:t>
      </w:r>
      <w:r w:rsidR="00777DD8">
        <w:rPr>
          <w:rFonts w:hint="eastAsia"/>
        </w:rPr>
        <w:tab/>
      </w:r>
      <w:r w:rsidR="00E175A4">
        <w:rPr>
          <w:rFonts w:hint="eastAsia"/>
        </w:rPr>
        <w:t>Hold</w:t>
      </w:r>
      <w:r w:rsidR="004A2338">
        <w:rPr>
          <w:rFonts w:hint="eastAsia"/>
        </w:rPr>
        <w:t xml:space="preserve"> </w:t>
      </w:r>
      <w:r w:rsidR="00054E93">
        <w:rPr>
          <w:rFonts w:hint="eastAsia"/>
        </w:rPr>
        <w:t>"</w:t>
      </w:r>
      <w:r w:rsidR="004A2338" w:rsidRPr="004A2338">
        <w:rPr>
          <w:rFonts w:hint="eastAsia"/>
          <w:b/>
        </w:rPr>
        <w:t>Erase</w:t>
      </w:r>
      <w:r w:rsidR="00054E93">
        <w:rPr>
          <w:rFonts w:hint="eastAsia"/>
          <w:b/>
        </w:rPr>
        <w:t>"</w:t>
      </w:r>
      <w:r w:rsidR="004A2338" w:rsidRPr="004A2338">
        <w:rPr>
          <w:rFonts w:hint="eastAsia"/>
        </w:rPr>
        <w:t xml:space="preserve"> +</w:t>
      </w:r>
      <w:r w:rsidR="004A2338" w:rsidRPr="004A2338">
        <w:rPr>
          <w:rFonts w:hint="eastAsia"/>
          <w:b/>
        </w:rPr>
        <w:t xml:space="preserve"> </w:t>
      </w:r>
      <w:r w:rsidR="00054E93">
        <w:rPr>
          <w:rFonts w:hint="eastAsia"/>
          <w:b/>
        </w:rPr>
        <w:t>"</w:t>
      </w:r>
      <w:proofErr w:type="spellStart"/>
      <w:r w:rsidR="004A2338" w:rsidRPr="004A2338">
        <w:rPr>
          <w:rFonts w:hint="eastAsia"/>
          <w:b/>
        </w:rPr>
        <w:t>Nav</w:t>
      </w:r>
      <w:proofErr w:type="spellEnd"/>
      <w:r w:rsidR="00054E93">
        <w:rPr>
          <w:rFonts w:hint="eastAsia"/>
          <w:b/>
        </w:rPr>
        <w:t>"</w:t>
      </w:r>
      <w:r w:rsidR="00940826">
        <w:rPr>
          <w:rFonts w:hint="eastAsia"/>
        </w:rPr>
        <w:t xml:space="preserve"> combo button to enter below </w:t>
      </w:r>
      <w:r w:rsidR="004A2338">
        <w:rPr>
          <w:rFonts w:hint="eastAsia"/>
        </w:rPr>
        <w:t>page</w:t>
      </w:r>
      <w:r w:rsidR="00940826">
        <w:rPr>
          <w:rFonts w:hint="eastAsia"/>
        </w:rPr>
        <w:t xml:space="preserve"> and select the data </w:t>
      </w:r>
      <w:r w:rsidR="00E0038D">
        <w:rPr>
          <w:rFonts w:hint="eastAsia"/>
        </w:rPr>
        <w:tab/>
        <w:t xml:space="preserve">  </w:t>
      </w:r>
      <w:r w:rsidR="00940826">
        <w:rPr>
          <w:rFonts w:hint="eastAsia"/>
        </w:rPr>
        <w:t>type</w:t>
      </w:r>
      <w:r w:rsidR="00E80F79">
        <w:rPr>
          <w:rFonts w:hint="eastAsia"/>
        </w:rPr>
        <w:tab/>
      </w:r>
      <w:r w:rsidR="00940826">
        <w:rPr>
          <w:rFonts w:hint="eastAsia"/>
        </w:rPr>
        <w:t>that you want to export</w:t>
      </w:r>
      <w:r>
        <w:rPr>
          <w:rFonts w:hint="eastAsia"/>
        </w:rPr>
        <w:t xml:space="preserve"> </w:t>
      </w:r>
      <w:r w:rsidR="00A362B9">
        <w:rPr>
          <w:rFonts w:hint="eastAsia"/>
        </w:rPr>
        <w:t>.</w:t>
      </w:r>
      <w:r>
        <w:rPr>
          <w:rFonts w:hint="eastAsia"/>
        </w:rPr>
        <w:t xml:space="preserve">      </w:t>
      </w:r>
    </w:p>
    <w:p w:rsidR="009D341C" w:rsidRDefault="007826D7" w:rsidP="00B214A3"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3365754</wp:posOffset>
            </wp:positionH>
            <wp:positionV relativeFrom="paragraph">
              <wp:posOffset>72568</wp:posOffset>
            </wp:positionV>
            <wp:extent cx="3009443" cy="2582265"/>
            <wp:effectExtent l="19050" t="0" r="457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443" cy="258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175A4">
        <w:rPr>
          <w:rFonts w:hint="eastAsia"/>
          <w:noProof/>
        </w:rPr>
        <w:drawing>
          <wp:inline distT="0" distB="0" distL="0" distR="0">
            <wp:extent cx="3221583" cy="2633472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990" cy="263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826D7">
        <w:t xml:space="preserve"> </w:t>
      </w:r>
    </w:p>
    <w:p w:rsidR="007826D7" w:rsidRDefault="007826D7" w:rsidP="00B214A3">
      <w:pPr>
        <w:rPr>
          <w:b/>
          <w:color w:val="000000" w:themeColor="text1"/>
        </w:rPr>
      </w:pPr>
      <w:r>
        <w:rPr>
          <w:rFonts w:hint="eastAsia"/>
        </w:rPr>
        <w:t xml:space="preserve">          </w:t>
      </w:r>
      <w:r w:rsidRPr="007826D7">
        <w:rPr>
          <w:rFonts w:hint="eastAsia"/>
          <w:b/>
          <w:color w:val="000000" w:themeColor="text1"/>
        </w:rPr>
        <w:t xml:space="preserve">   ONWA </w:t>
      </w:r>
      <w:r w:rsidR="009D2D3B">
        <w:rPr>
          <w:rFonts w:hint="eastAsia"/>
          <w:b/>
          <w:color w:val="000000" w:themeColor="text1"/>
        </w:rPr>
        <w:t>Layout</w:t>
      </w:r>
      <w:r w:rsidRPr="007826D7">
        <w:rPr>
          <w:rFonts w:hint="eastAsia"/>
          <w:b/>
          <w:color w:val="000000" w:themeColor="text1"/>
        </w:rPr>
        <w:t xml:space="preserve">           </w:t>
      </w:r>
      <w:r w:rsidR="009D2D3B">
        <w:rPr>
          <w:rFonts w:hint="eastAsia"/>
          <w:b/>
          <w:color w:val="000000" w:themeColor="text1"/>
        </w:rPr>
        <w:t xml:space="preserve">                     JMC Layout</w:t>
      </w:r>
    </w:p>
    <w:p w:rsidR="00940826" w:rsidRDefault="007510D1" w:rsidP="00B214A3">
      <w:r>
        <w:rPr>
          <w:rFonts w:hint="eastAsia"/>
        </w:rPr>
        <w:t xml:space="preserve">Step4: </w:t>
      </w:r>
      <w:r w:rsidR="00777DD8">
        <w:rPr>
          <w:rFonts w:hint="eastAsia"/>
        </w:rPr>
        <w:tab/>
      </w:r>
      <w:r w:rsidR="003474FA">
        <w:rPr>
          <w:rFonts w:hint="eastAsia"/>
        </w:rPr>
        <w:t>JMC or ONWA:</w:t>
      </w:r>
      <w:r w:rsidR="009D2D3B">
        <w:rPr>
          <w:rFonts w:hint="eastAsia"/>
        </w:rPr>
        <w:t xml:space="preserve"> Choose the data type, Such as WPT or BOUNDARY</w:t>
      </w:r>
      <w:r w:rsidR="00940826">
        <w:rPr>
          <w:rFonts w:hint="eastAsia"/>
        </w:rPr>
        <w:t xml:space="preserve">, </w:t>
      </w:r>
      <w:r w:rsidR="00940826" w:rsidRPr="00940826">
        <w:rPr>
          <w:rFonts w:hint="eastAsia"/>
          <w:b/>
          <w:color w:val="000000" w:themeColor="text1"/>
        </w:rPr>
        <w:t xml:space="preserve">double click </w:t>
      </w:r>
      <w:r w:rsidR="009D2D3B">
        <w:rPr>
          <w:rFonts w:hint="eastAsia"/>
          <w:b/>
          <w:color w:val="000000" w:themeColor="text1"/>
        </w:rPr>
        <w:t>"E</w:t>
      </w:r>
      <w:r w:rsidR="00940826" w:rsidRPr="00940826">
        <w:rPr>
          <w:rFonts w:hint="eastAsia"/>
          <w:b/>
          <w:color w:val="000000" w:themeColor="text1"/>
        </w:rPr>
        <w:t>nter</w:t>
      </w:r>
      <w:r w:rsidR="009D2D3B">
        <w:rPr>
          <w:rFonts w:hint="eastAsia"/>
          <w:b/>
          <w:color w:val="000000" w:themeColor="text1"/>
        </w:rPr>
        <w:t>"</w:t>
      </w:r>
      <w:r w:rsidR="00940826">
        <w:rPr>
          <w:rFonts w:hint="eastAsia"/>
        </w:rPr>
        <w:t xml:space="preserve"> button </w:t>
      </w:r>
      <w:r w:rsidR="00777DD8">
        <w:rPr>
          <w:rFonts w:hint="eastAsia"/>
        </w:rPr>
        <w:t>to start data transmit</w:t>
      </w:r>
      <w:r w:rsidR="00940826">
        <w:rPr>
          <w:rFonts w:hint="eastAsia"/>
        </w:rPr>
        <w:t xml:space="preserve"> procedure.</w:t>
      </w:r>
    </w:p>
    <w:p w:rsidR="00E175A4" w:rsidRPr="003474FA" w:rsidRDefault="00E175A4" w:rsidP="00B214A3"/>
    <w:p w:rsidR="009D341C" w:rsidRDefault="00E175A4" w:rsidP="00B214A3">
      <w:r>
        <w:rPr>
          <w:rFonts w:hint="eastAsia"/>
          <w:noProof/>
        </w:rPr>
        <w:drawing>
          <wp:inline distT="0" distB="0" distL="0" distR="0">
            <wp:extent cx="4187190" cy="2860243"/>
            <wp:effectExtent l="1905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870" cy="2864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E1C" w:rsidRDefault="00CB0E1C" w:rsidP="00B214A3"/>
    <w:p w:rsidR="009D341C" w:rsidRPr="00940826" w:rsidRDefault="009D341C" w:rsidP="00B214A3"/>
    <w:p w:rsidR="009D341C" w:rsidRDefault="007510D1" w:rsidP="00B214A3">
      <w:r>
        <w:rPr>
          <w:rFonts w:hint="eastAsia"/>
        </w:rPr>
        <w:t>Step5:</w:t>
      </w:r>
      <w:r w:rsidR="00777DD8">
        <w:rPr>
          <w:rFonts w:hint="eastAsia"/>
        </w:rPr>
        <w:tab/>
      </w:r>
      <w:r>
        <w:rPr>
          <w:rFonts w:hint="eastAsia"/>
        </w:rPr>
        <w:t xml:space="preserve">Check the user data on </w:t>
      </w:r>
      <w:proofErr w:type="spellStart"/>
      <w:r>
        <w:rPr>
          <w:rFonts w:hint="eastAsia"/>
        </w:rPr>
        <w:t>Aquamap</w:t>
      </w:r>
      <w:proofErr w:type="spellEnd"/>
      <w:r>
        <w:rPr>
          <w:rFonts w:hint="eastAsia"/>
        </w:rPr>
        <w:t xml:space="preserve"> after transfer finish.</w:t>
      </w:r>
    </w:p>
    <w:p w:rsidR="00777DD8" w:rsidRDefault="005379C4" w:rsidP="00B214A3">
      <w:r>
        <w:rPr>
          <w:rFonts w:hint="eastAsia"/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3043885</wp:posOffset>
            </wp:positionH>
            <wp:positionV relativeFrom="paragraph">
              <wp:posOffset>65811</wp:posOffset>
            </wp:positionV>
            <wp:extent cx="2776043" cy="2450592"/>
            <wp:effectExtent l="19050" t="0" r="5257" b="0"/>
            <wp:wrapNone/>
            <wp:docPr id="1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043" cy="245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inline distT="0" distB="0" distL="0" distR="0">
            <wp:extent cx="2899714" cy="2447615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178" cy="244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379C4">
        <w:rPr>
          <w:rFonts w:hint="eastAsia"/>
        </w:rPr>
        <w:t xml:space="preserve"> </w:t>
      </w:r>
    </w:p>
    <w:p w:rsidR="001466A1" w:rsidRPr="003A26D2" w:rsidRDefault="007510D1" w:rsidP="00B214A3">
      <w:pPr>
        <w:rPr>
          <w:sz w:val="28"/>
          <w:szCs w:val="28"/>
        </w:rPr>
      </w:pPr>
      <w:r w:rsidRPr="003A26D2">
        <w:rPr>
          <w:rFonts w:hint="eastAsia"/>
          <w:sz w:val="28"/>
          <w:szCs w:val="28"/>
        </w:rPr>
        <w:t xml:space="preserve">Note: </w:t>
      </w:r>
    </w:p>
    <w:p w:rsidR="007510D1" w:rsidRPr="007510D1" w:rsidRDefault="00777DD8" w:rsidP="00B214A3">
      <w:r>
        <w:rPr>
          <w:rFonts w:hint="eastAsia"/>
        </w:rPr>
        <w:t>Due to the different system color scheme, the boundary data won</w:t>
      </w:r>
      <w:r>
        <w:t>’</w:t>
      </w:r>
      <w:r>
        <w:rPr>
          <w:rFonts w:hint="eastAsia"/>
        </w:rPr>
        <w:t xml:space="preserve">t lead to be the same as the original </w:t>
      </w:r>
      <w:r w:rsidR="001466A1">
        <w:rPr>
          <w:rFonts w:hint="eastAsia"/>
        </w:rPr>
        <w:t>color. Anyway, y</w:t>
      </w:r>
      <w:r w:rsidR="009D2D3B">
        <w:rPr>
          <w:rFonts w:hint="eastAsia"/>
        </w:rPr>
        <w:t>ou can refer to below map table for comparison.</w:t>
      </w:r>
    </w:p>
    <w:p w:rsidR="009D341C" w:rsidRDefault="009D341C" w:rsidP="00B214A3"/>
    <w:p w:rsidR="005000A1" w:rsidRDefault="00D75ADE" w:rsidP="00B214A3">
      <w:r>
        <w:rPr>
          <w:noProof/>
        </w:rPr>
        <w:drawing>
          <wp:inline distT="0" distB="0" distL="0" distR="0">
            <wp:extent cx="5363210" cy="3405505"/>
            <wp:effectExtent l="1905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340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0A1" w:rsidRDefault="005000A1" w:rsidP="00B214A3">
      <w:pPr>
        <w:rPr>
          <w:noProof/>
        </w:rPr>
      </w:pPr>
    </w:p>
    <w:p w:rsidR="001466A1" w:rsidRDefault="001466A1" w:rsidP="00B214A3">
      <w:pPr>
        <w:rPr>
          <w:noProof/>
        </w:rPr>
      </w:pPr>
      <w:r>
        <w:rPr>
          <w:rFonts w:hint="eastAsia"/>
          <w:noProof/>
        </w:rPr>
        <w:t>For some special case, if you have</w:t>
      </w:r>
      <w:r w:rsidR="003227EE">
        <w:rPr>
          <w:rFonts w:hint="eastAsia"/>
          <w:noProof/>
        </w:rPr>
        <w:t xml:space="preserve"> some problems during the import</w:t>
      </w:r>
      <w:r>
        <w:rPr>
          <w:rFonts w:hint="eastAsia"/>
          <w:noProof/>
        </w:rPr>
        <w:t xml:space="preserve"> pro</w:t>
      </w:r>
      <w:r w:rsidR="003227EE">
        <w:rPr>
          <w:rFonts w:hint="eastAsia"/>
          <w:noProof/>
        </w:rPr>
        <w:t>cess</w:t>
      </w:r>
      <w:r>
        <w:rPr>
          <w:rFonts w:hint="eastAsia"/>
          <w:noProof/>
        </w:rPr>
        <w:t>, please try below methods</w:t>
      </w:r>
    </w:p>
    <w:p w:rsidR="005000A1" w:rsidRPr="00F65A0B" w:rsidRDefault="001466A1" w:rsidP="00F65A0B">
      <w:pPr>
        <w:pStyle w:val="af3"/>
        <w:numPr>
          <w:ilvl w:val="0"/>
          <w:numId w:val="49"/>
        </w:numPr>
        <w:ind w:firstLineChars="0"/>
        <w:rPr>
          <w:rFonts w:ascii="Times New Roman" w:eastAsia="宋体" w:hAnsi="Times New Roman" w:cs="Times New Roman"/>
          <w:noProof/>
          <w:sz w:val="24"/>
          <w:szCs w:val="24"/>
        </w:rPr>
      </w:pPr>
      <w:r w:rsidRPr="00F65A0B">
        <w:rPr>
          <w:rFonts w:ascii="Times New Roman" w:eastAsia="宋体" w:hAnsi="Times New Roman" w:cs="Times New Roman" w:hint="eastAsia"/>
          <w:noProof/>
          <w:sz w:val="24"/>
          <w:szCs w:val="24"/>
        </w:rPr>
        <w:t xml:space="preserve">Check </w:t>
      </w:r>
      <w:r w:rsidRPr="00F65A0B">
        <w:rPr>
          <w:rFonts w:ascii="Times New Roman" w:eastAsia="宋体" w:hAnsi="Times New Roman" w:cs="Times New Roman"/>
          <w:noProof/>
          <w:sz w:val="24"/>
          <w:szCs w:val="24"/>
        </w:rPr>
        <w:t>the</w:t>
      </w:r>
      <w:r w:rsidRPr="00F65A0B">
        <w:rPr>
          <w:rFonts w:ascii="Times New Roman" w:eastAsia="宋体" w:hAnsi="Times New Roman" w:cs="Times New Roman" w:hint="eastAsia"/>
          <w:noProof/>
          <w:sz w:val="24"/>
          <w:szCs w:val="24"/>
        </w:rPr>
        <w:t xml:space="preserve"> NMEA0183 cable </w:t>
      </w:r>
      <w:r w:rsidRPr="00F65A0B">
        <w:rPr>
          <w:rFonts w:ascii="Times New Roman" w:eastAsia="宋体" w:hAnsi="Times New Roman" w:cs="Times New Roman"/>
          <w:noProof/>
          <w:sz w:val="24"/>
          <w:szCs w:val="24"/>
        </w:rPr>
        <w:t>and</w:t>
      </w:r>
      <w:r w:rsidRPr="00F65A0B">
        <w:rPr>
          <w:rFonts w:ascii="Times New Roman" w:eastAsia="宋体" w:hAnsi="Times New Roman" w:cs="Times New Roman" w:hint="eastAsia"/>
          <w:noProof/>
          <w:sz w:val="24"/>
          <w:szCs w:val="24"/>
        </w:rPr>
        <w:t xml:space="preserve"> connect to PC, ensure it is avalible.</w:t>
      </w:r>
    </w:p>
    <w:p w:rsidR="001466A1" w:rsidRPr="00F65A0B" w:rsidRDefault="001466A1" w:rsidP="00F65A0B">
      <w:pPr>
        <w:pStyle w:val="af3"/>
        <w:numPr>
          <w:ilvl w:val="0"/>
          <w:numId w:val="49"/>
        </w:numPr>
        <w:ind w:firstLineChars="0"/>
        <w:rPr>
          <w:rFonts w:ascii="Times New Roman" w:eastAsia="宋体" w:hAnsi="Times New Roman" w:cs="Times New Roman"/>
          <w:noProof/>
          <w:sz w:val="24"/>
          <w:szCs w:val="24"/>
        </w:rPr>
      </w:pPr>
      <w:r w:rsidRPr="00F65A0B">
        <w:rPr>
          <w:rFonts w:ascii="Times New Roman" w:eastAsia="宋体" w:hAnsi="Times New Roman" w:cs="Times New Roman" w:hint="eastAsia"/>
          <w:noProof/>
          <w:sz w:val="24"/>
          <w:szCs w:val="24"/>
        </w:rPr>
        <w:t>Disable all input data in NMEA0183 port on Aquamap</w:t>
      </w:r>
    </w:p>
    <w:p w:rsidR="001466A1" w:rsidRDefault="001466A1" w:rsidP="00F65A0B">
      <w:pPr>
        <w:ind w:firstLine="420"/>
        <w:rPr>
          <w:noProof/>
        </w:rPr>
      </w:pPr>
      <w:bookmarkStart w:id="0" w:name="OLE_LINK1"/>
      <w:bookmarkStart w:id="1" w:name="OLE_LINK2"/>
      <w:r w:rsidRPr="00940826">
        <w:rPr>
          <w:rFonts w:hint="eastAsia"/>
          <w:b/>
        </w:rPr>
        <w:t xml:space="preserve">Home </w:t>
      </w:r>
      <w:r w:rsidRPr="00940826">
        <w:rPr>
          <w:b/>
        </w:rPr>
        <w:t>–</w:t>
      </w:r>
      <w:r w:rsidRPr="00940826">
        <w:rPr>
          <w:rFonts w:hint="eastAsia"/>
          <w:b/>
        </w:rPr>
        <w:t>&gt; Settings -&gt; Communications -&gt;</w:t>
      </w:r>
      <w:r>
        <w:rPr>
          <w:rFonts w:hint="eastAsia"/>
          <w:b/>
        </w:rPr>
        <w:t xml:space="preserve">NMEA 0183 Setup -&gt; </w:t>
      </w:r>
      <w:r w:rsidR="00F65A0B">
        <w:rPr>
          <w:rFonts w:hint="eastAsia"/>
          <w:noProof/>
        </w:rPr>
        <w:t>Turn</w:t>
      </w:r>
      <w:r w:rsidR="00F65A0B" w:rsidRPr="00F65A0B">
        <w:rPr>
          <w:rFonts w:hint="eastAsia"/>
          <w:noProof/>
        </w:rPr>
        <w:t xml:space="preserve"> nmea sentence off</w:t>
      </w:r>
    </w:p>
    <w:p w:rsidR="00F65A0B" w:rsidRPr="00F65A0B" w:rsidRDefault="006A4352" w:rsidP="00F65A0B">
      <w:pPr>
        <w:rPr>
          <w:noProof/>
        </w:rPr>
      </w:pPr>
      <w:r>
        <w:rPr>
          <w:rFonts w:hint="eastAsia"/>
          <w:noProof/>
        </w:rPr>
        <w:lastRenderedPageBreak/>
        <w:tab/>
      </w:r>
      <w:r w:rsidRPr="006A4352">
        <w:rPr>
          <w:rFonts w:hint="eastAsia"/>
          <w:noProof/>
        </w:rPr>
        <w:drawing>
          <wp:inline distT="0" distB="0" distL="0" distR="0">
            <wp:extent cx="3411779" cy="2399386"/>
            <wp:effectExtent l="19050" t="0" r="0" b="0"/>
            <wp:docPr id="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993" cy="240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 w:rsidR="005000A1" w:rsidRPr="00F65A0B" w:rsidRDefault="003227EE" w:rsidP="00F65A0B">
      <w:pPr>
        <w:pStyle w:val="af3"/>
        <w:numPr>
          <w:ilvl w:val="0"/>
          <w:numId w:val="48"/>
        </w:numPr>
        <w:ind w:firstLineChars="0"/>
        <w:rPr>
          <w:rFonts w:ascii="Times New Roman" w:eastAsia="宋体" w:hAnsi="Times New Roman" w:cs="Times New Roman"/>
          <w:noProof/>
          <w:sz w:val="24"/>
          <w:szCs w:val="24"/>
        </w:rPr>
      </w:pPr>
      <w:r w:rsidRPr="00F65A0B">
        <w:rPr>
          <w:rFonts w:ascii="Times New Roman" w:eastAsia="宋体" w:hAnsi="Times New Roman" w:cs="Times New Roman" w:hint="eastAsia"/>
          <w:noProof/>
          <w:sz w:val="24"/>
          <w:szCs w:val="24"/>
        </w:rPr>
        <w:t>Restart the data transfer procedure, but it</w:t>
      </w:r>
      <w:r w:rsidRPr="00F65A0B">
        <w:rPr>
          <w:rFonts w:ascii="Times New Roman" w:eastAsia="宋体" w:hAnsi="Times New Roman" w:cs="Times New Roman"/>
          <w:noProof/>
          <w:sz w:val="24"/>
          <w:szCs w:val="24"/>
        </w:rPr>
        <w:t>’</w:t>
      </w:r>
      <w:r w:rsidR="00B74F02">
        <w:rPr>
          <w:rFonts w:ascii="Times New Roman" w:eastAsia="宋体" w:hAnsi="Times New Roman" w:cs="Times New Roman" w:hint="eastAsia"/>
          <w:noProof/>
          <w:sz w:val="24"/>
          <w:szCs w:val="24"/>
        </w:rPr>
        <w:t>s recommended</w:t>
      </w:r>
      <w:r w:rsidRPr="00F65A0B">
        <w:rPr>
          <w:rFonts w:ascii="Times New Roman" w:eastAsia="宋体" w:hAnsi="Times New Roman" w:cs="Times New Roman" w:hint="eastAsia"/>
          <w:noProof/>
          <w:sz w:val="24"/>
          <w:szCs w:val="24"/>
        </w:rPr>
        <w:t xml:space="preserve"> to clear imported data before.</w:t>
      </w:r>
    </w:p>
    <w:p w:rsidR="006A4352" w:rsidRPr="003A0821" w:rsidRDefault="003227EE" w:rsidP="003A0821">
      <w:pPr>
        <w:ind w:firstLine="420"/>
        <w:rPr>
          <w:noProof/>
        </w:rPr>
      </w:pPr>
      <w:r w:rsidRPr="00940826">
        <w:rPr>
          <w:rFonts w:hint="eastAsia"/>
          <w:b/>
        </w:rPr>
        <w:t xml:space="preserve">Home </w:t>
      </w:r>
      <w:r w:rsidRPr="00940826">
        <w:rPr>
          <w:b/>
        </w:rPr>
        <w:t>–</w:t>
      </w:r>
      <w:r>
        <w:rPr>
          <w:rFonts w:hint="eastAsia"/>
          <w:b/>
        </w:rPr>
        <w:t xml:space="preserve">&gt; </w:t>
      </w:r>
      <w:proofErr w:type="spellStart"/>
      <w:r>
        <w:rPr>
          <w:rFonts w:hint="eastAsia"/>
          <w:b/>
        </w:rPr>
        <w:t>Nav</w:t>
      </w:r>
      <w:proofErr w:type="spellEnd"/>
      <w:r>
        <w:rPr>
          <w:rFonts w:hint="eastAsia"/>
          <w:b/>
        </w:rPr>
        <w:t xml:space="preserve"> Info</w:t>
      </w:r>
      <w:r w:rsidRPr="00940826">
        <w:rPr>
          <w:rFonts w:hint="eastAsia"/>
          <w:b/>
        </w:rPr>
        <w:t xml:space="preserve"> -&gt; </w:t>
      </w:r>
      <w:r>
        <w:rPr>
          <w:rFonts w:hint="eastAsia"/>
          <w:b/>
        </w:rPr>
        <w:t xml:space="preserve">Manage Data </w:t>
      </w:r>
      <w:r w:rsidRPr="00940826">
        <w:rPr>
          <w:rFonts w:hint="eastAsia"/>
          <w:b/>
        </w:rPr>
        <w:t>-&gt;</w:t>
      </w:r>
      <w:r>
        <w:rPr>
          <w:rFonts w:hint="eastAsia"/>
          <w:b/>
        </w:rPr>
        <w:t>Clear User Data-&gt;</w:t>
      </w:r>
      <w:r w:rsidRPr="003227EE">
        <w:rPr>
          <w:rFonts w:hint="eastAsia"/>
          <w:noProof/>
        </w:rPr>
        <w:t xml:space="preserve"> Select a data type</w:t>
      </w:r>
    </w:p>
    <w:p w:rsidR="005000A1" w:rsidRDefault="005000A1" w:rsidP="005000A1">
      <w:pPr>
        <w:pStyle w:val="10"/>
      </w:pPr>
      <w:r>
        <w:rPr>
          <w:rFonts w:hint="eastAsia"/>
        </w:rPr>
        <w:t>Appendix</w:t>
      </w:r>
    </w:p>
    <w:p w:rsidR="005000A1" w:rsidRDefault="005000A1" w:rsidP="00B214A3">
      <w:pPr>
        <w:rPr>
          <w:noProof/>
        </w:rPr>
      </w:pPr>
      <w:r>
        <w:rPr>
          <w:rFonts w:hint="eastAsia"/>
          <w:noProof/>
        </w:rPr>
        <w:t xml:space="preserve">  --- JMC &amp; ONWA NMEA0183 Port</w:t>
      </w:r>
      <w:r w:rsidR="00152F6F">
        <w:rPr>
          <w:rFonts w:hint="eastAsia"/>
          <w:noProof/>
        </w:rPr>
        <w:t xml:space="preserve"> Layout</w:t>
      </w:r>
    </w:p>
    <w:p w:rsidR="002378CF" w:rsidRDefault="002378CF" w:rsidP="00B214A3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6219875" cy="5010912"/>
            <wp:effectExtent l="19050" t="0" r="94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75" cy="501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5A4" w:rsidRDefault="004545A4" w:rsidP="00B214A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084777" cy="2648103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17" cy="265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1862" w:rsidRPr="00B214A3" w:rsidRDefault="00090626" w:rsidP="00B214A3">
      <w:r>
        <w:rPr>
          <w:noProof/>
        </w:rPr>
        <w:drawing>
          <wp:inline distT="0" distB="0" distL="0" distR="0">
            <wp:extent cx="6645910" cy="4863680"/>
            <wp:effectExtent l="19050" t="0" r="254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6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81862" w:rsidRPr="00B214A3" w:rsidSect="0048516C">
      <w:headerReference w:type="default" r:id="rId19"/>
      <w:footerReference w:type="default" r:id="rId20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545A4" w:rsidRDefault="004545A4">
      <w:r>
        <w:separator/>
      </w:r>
    </w:p>
    <w:p w:rsidR="004545A4" w:rsidRDefault="004545A4"/>
  </w:endnote>
  <w:endnote w:type="continuationSeparator" w:id="1">
    <w:p w:rsidR="004545A4" w:rsidRDefault="004545A4">
      <w:r>
        <w:continuationSeparator/>
      </w:r>
    </w:p>
    <w:p w:rsidR="004545A4" w:rsidRDefault="004545A4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entury">
    <w:panose1 w:val="020406040505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华文新魏">
    <w:panose1 w:val="02010800040101010101"/>
    <w:charset w:val="86"/>
    <w:family w:val="auto"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545A4" w:rsidRDefault="004545A4">
    <w:pPr>
      <w:pStyle w:val="a9"/>
    </w:pPr>
    <w:r>
      <w:rPr>
        <w:rFonts w:hint="eastAsia"/>
      </w:rPr>
      <w:t xml:space="preserve">                                 </w:t>
    </w:r>
  </w:p>
  <w:p w:rsidR="004545A4" w:rsidRDefault="004545A4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545A4" w:rsidRDefault="004545A4">
      <w:r>
        <w:separator/>
      </w:r>
    </w:p>
    <w:p w:rsidR="004545A4" w:rsidRDefault="004545A4"/>
  </w:footnote>
  <w:footnote w:type="continuationSeparator" w:id="1">
    <w:p w:rsidR="004545A4" w:rsidRDefault="004545A4">
      <w:r>
        <w:continuationSeparator/>
      </w:r>
    </w:p>
    <w:p w:rsidR="004545A4" w:rsidRDefault="004545A4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545A4" w:rsidRPr="000258AB" w:rsidRDefault="004545A4" w:rsidP="000258AB">
    <w:pPr>
      <w:pStyle w:val="a8"/>
      <w:jc w:val="both"/>
      <w:rPr>
        <w:rFonts w:eastAsia="华文新魏"/>
        <w:b/>
        <w:sz w:val="32"/>
        <w:szCs w:val="32"/>
      </w:rPr>
    </w:pPr>
    <w:r>
      <w:rPr>
        <w:rFonts w:hint="eastAsia"/>
        <w:sz w:val="32"/>
        <w:szCs w:val="32"/>
      </w:rPr>
      <w:t xml:space="preserve">                                                          </w:t>
    </w:r>
    <w:r>
      <w:rPr>
        <w:rFonts w:ascii="宋体" w:hAnsi="宋体" w:hint="eastAsia"/>
        <w:kern w:val="0"/>
        <w:sz w:val="21"/>
        <w:szCs w:val="21"/>
      </w:rPr>
      <w:t>Page</w:t>
    </w:r>
    <w:r w:rsidRPr="009C46B4">
      <w:rPr>
        <w:rFonts w:ascii="宋体" w:hAnsi="宋体" w:hint="eastAsia"/>
        <w:kern w:val="0"/>
        <w:sz w:val="21"/>
        <w:szCs w:val="21"/>
      </w:rPr>
      <w:t xml:space="preserve"> </w:t>
    </w:r>
    <w:r w:rsidR="00DD1281">
      <w:rPr>
        <w:rStyle w:val="aa"/>
      </w:rPr>
      <w:fldChar w:fldCharType="begin"/>
    </w:r>
    <w:r>
      <w:rPr>
        <w:rStyle w:val="aa"/>
      </w:rPr>
      <w:instrText xml:space="preserve"> PAGE </w:instrText>
    </w:r>
    <w:r w:rsidR="00DD1281">
      <w:rPr>
        <w:rStyle w:val="aa"/>
      </w:rPr>
      <w:fldChar w:fldCharType="separate"/>
    </w:r>
    <w:r w:rsidR="00081C93">
      <w:rPr>
        <w:rStyle w:val="aa"/>
        <w:noProof/>
      </w:rPr>
      <w:t>3</w:t>
    </w:r>
    <w:r w:rsidR="00DD1281">
      <w:rPr>
        <w:rStyle w:val="aa"/>
      </w:rPr>
      <w:fldChar w:fldCharType="end"/>
    </w:r>
    <w:r w:rsidRPr="009C46B4">
      <w:rPr>
        <w:rFonts w:ascii="宋体" w:hAnsi="宋体" w:hint="eastAsia"/>
        <w:kern w:val="0"/>
        <w:sz w:val="21"/>
        <w:szCs w:val="21"/>
      </w:rPr>
      <w:t xml:space="preserve"> </w:t>
    </w:r>
    <w:r>
      <w:rPr>
        <w:rFonts w:ascii="宋体" w:hAnsi="宋体" w:hint="eastAsia"/>
        <w:kern w:val="0"/>
        <w:sz w:val="21"/>
        <w:szCs w:val="21"/>
      </w:rPr>
      <w:t>/</w:t>
    </w:r>
    <w:r w:rsidRPr="009C46B4">
      <w:rPr>
        <w:rFonts w:ascii="宋体" w:hAnsi="宋体" w:hint="eastAsia"/>
        <w:kern w:val="0"/>
        <w:sz w:val="21"/>
        <w:szCs w:val="21"/>
      </w:rPr>
      <w:t xml:space="preserve"> </w:t>
    </w:r>
    <w:r w:rsidR="00DD1281">
      <w:rPr>
        <w:rStyle w:val="aa"/>
      </w:rPr>
      <w:fldChar w:fldCharType="begin"/>
    </w:r>
    <w:r>
      <w:rPr>
        <w:rStyle w:val="aa"/>
      </w:rPr>
      <w:instrText xml:space="preserve"> NUMPAGES </w:instrText>
    </w:r>
    <w:r w:rsidR="00DD1281">
      <w:rPr>
        <w:rStyle w:val="aa"/>
      </w:rPr>
      <w:fldChar w:fldCharType="separate"/>
    </w:r>
    <w:r w:rsidR="00081C93">
      <w:rPr>
        <w:rStyle w:val="aa"/>
        <w:noProof/>
      </w:rPr>
      <w:t>5</w:t>
    </w:r>
    <w:r w:rsidR="00DD1281">
      <w:rPr>
        <w:rStyle w:val="aa"/>
      </w:rPr>
      <w:fldChar w:fldCharType="end"/>
    </w:r>
    <w:r w:rsidRPr="009C46B4">
      <w:rPr>
        <w:rFonts w:ascii="宋体" w:hAnsi="宋体" w:hint="eastAsia"/>
        <w:kern w:val="0"/>
        <w:sz w:val="21"/>
        <w:szCs w:val="21"/>
      </w:rPr>
      <w:t xml:space="preserve"> 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2pt;height:12pt" o:bullet="t">
        <v:imagedata r:id="rId1" o:title=""/>
      </v:shape>
    </w:pict>
  </w:numPicBullet>
  <w:abstractNum w:abstractNumId="0">
    <w:nsid w:val="FFFFFF7C"/>
    <w:multiLevelType w:val="singleLevel"/>
    <w:tmpl w:val="67ACA96A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>
    <w:nsid w:val="FFFFFF7D"/>
    <w:multiLevelType w:val="singleLevel"/>
    <w:tmpl w:val="DE84EFBA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>
    <w:nsid w:val="FFFFFF7E"/>
    <w:multiLevelType w:val="singleLevel"/>
    <w:tmpl w:val="D5166CA8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>
    <w:nsid w:val="FFFFFF7F"/>
    <w:multiLevelType w:val="singleLevel"/>
    <w:tmpl w:val="60BC9D9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>
    <w:nsid w:val="FFFFFF80"/>
    <w:multiLevelType w:val="singleLevel"/>
    <w:tmpl w:val="2BF49E22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5C7A452C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046619F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59104552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58A673A4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FBDAA2EA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06B44BC6"/>
    <w:multiLevelType w:val="hybridMultilevel"/>
    <w:tmpl w:val="1D803596"/>
    <w:lvl w:ilvl="0" w:tplc="1CDED5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0C4A345F"/>
    <w:multiLevelType w:val="multilevel"/>
    <w:tmpl w:val="A1EA1F0E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Restart w:val="1"/>
      <w:lvlText w:val="图%1-%7"/>
      <w:lvlJc w:val="left"/>
      <w:pPr>
        <w:tabs>
          <w:tab w:val="num" w:pos="1418"/>
        </w:tabs>
        <w:ind w:left="1296" w:hanging="1296"/>
      </w:pPr>
      <w:rPr>
        <w:rFonts w:hint="eastAsia"/>
      </w:rPr>
    </w:lvl>
    <w:lvl w:ilvl="7">
      <w:start w:val="1"/>
      <w:numFmt w:val="decimal"/>
      <w:lvlText w:val="表%1-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2">
    <w:nsid w:val="0CC21767"/>
    <w:multiLevelType w:val="hybridMultilevel"/>
    <w:tmpl w:val="0FF211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0D3E39F9"/>
    <w:multiLevelType w:val="multilevel"/>
    <w:tmpl w:val="7054A2D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Restart w:val="1"/>
      <w:lvlText w:val="图%1-%7"/>
      <w:lvlJc w:val="left"/>
      <w:pPr>
        <w:tabs>
          <w:tab w:val="num" w:pos="1418"/>
        </w:tabs>
        <w:ind w:left="1296" w:hanging="1296"/>
      </w:pPr>
      <w:rPr>
        <w:rFonts w:hint="eastAsia"/>
      </w:rPr>
    </w:lvl>
    <w:lvl w:ilvl="7">
      <w:start w:val="1"/>
      <w:numFmt w:val="decimal"/>
      <w:lvlRestart w:val="1"/>
      <w:lvlText w:val="表%1-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4">
    <w:nsid w:val="16992C2E"/>
    <w:multiLevelType w:val="hybridMultilevel"/>
    <w:tmpl w:val="1F2648FA"/>
    <w:lvl w:ilvl="0" w:tplc="04090003">
      <w:start w:val="1"/>
      <w:numFmt w:val="bullet"/>
      <w:lvlText w:val="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>
    <w:nsid w:val="19A34121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6">
    <w:nsid w:val="1D3E0270"/>
    <w:multiLevelType w:val="hybridMultilevel"/>
    <w:tmpl w:val="12BC134A"/>
    <w:lvl w:ilvl="0" w:tplc="C8F2A7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2A390BD9"/>
    <w:multiLevelType w:val="multilevel"/>
    <w:tmpl w:val="0409001D"/>
    <w:styleLink w:val="1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8">
    <w:nsid w:val="316522B4"/>
    <w:multiLevelType w:val="hybridMultilevel"/>
    <w:tmpl w:val="F74E1F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4892148"/>
    <w:multiLevelType w:val="hybridMultilevel"/>
    <w:tmpl w:val="1FC4E500"/>
    <w:lvl w:ilvl="0" w:tplc="04090003">
      <w:start w:val="1"/>
      <w:numFmt w:val="bullet"/>
      <w:lvlText w:val="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0">
    <w:nsid w:val="4E1C5CBF"/>
    <w:multiLevelType w:val="hybridMultilevel"/>
    <w:tmpl w:val="ABD6BAD0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F540E74"/>
    <w:multiLevelType w:val="hybridMultilevel"/>
    <w:tmpl w:val="3ADC8752"/>
    <w:lvl w:ilvl="0" w:tplc="04090003">
      <w:start w:val="1"/>
      <w:numFmt w:val="bullet"/>
      <w:lvlText w:val="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>
    <w:nsid w:val="52171637"/>
    <w:multiLevelType w:val="hybridMultilevel"/>
    <w:tmpl w:val="7BBEB17E"/>
    <w:lvl w:ilvl="0" w:tplc="A56211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2914AC4"/>
    <w:multiLevelType w:val="hybridMultilevel"/>
    <w:tmpl w:val="2DD80A50"/>
    <w:lvl w:ilvl="0" w:tplc="6B2847C2">
      <w:start w:val="1"/>
      <w:numFmt w:val="decimal"/>
      <w:pStyle w:val="a"/>
      <w:lvlText w:val="%1."/>
      <w:lvlJc w:val="left"/>
      <w:pPr>
        <w:tabs>
          <w:tab w:val="num" w:pos="420"/>
        </w:tabs>
        <w:ind w:left="420" w:hanging="420"/>
      </w:pPr>
    </w:lvl>
    <w:lvl w:ilvl="1" w:tplc="04090019">
      <w:start w:val="1"/>
      <w:numFmt w:val="decimal"/>
      <w:lvlText w:val="%2)"/>
      <w:lvlJc w:val="left"/>
      <w:pPr>
        <w:tabs>
          <w:tab w:val="num" w:pos="840"/>
        </w:tabs>
        <w:ind w:left="840" w:hanging="420"/>
      </w:pPr>
    </w:lvl>
    <w:lvl w:ilvl="2" w:tplc="0409001B">
      <w:start w:val="4"/>
      <w:numFmt w:val="decimal"/>
      <w:lvlText w:val="%3．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>
    <w:nsid w:val="60B71DCD"/>
    <w:multiLevelType w:val="multilevel"/>
    <w:tmpl w:val="4CB0688C"/>
    <w:lvl w:ilvl="0">
      <w:start w:val="1"/>
      <w:numFmt w:val="decimal"/>
      <w:pStyle w:val="10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Restart w:val="1"/>
      <w:pStyle w:val="a0"/>
      <w:lvlText w:val="图%1-%7"/>
      <w:lvlJc w:val="left"/>
      <w:pPr>
        <w:tabs>
          <w:tab w:val="num" w:pos="1418"/>
        </w:tabs>
        <w:ind w:left="1296" w:hanging="1296"/>
      </w:pPr>
      <w:rPr>
        <w:rFonts w:hint="eastAsia"/>
      </w:rPr>
    </w:lvl>
    <w:lvl w:ilvl="7">
      <w:start w:val="1"/>
      <w:numFmt w:val="decimal"/>
      <w:lvlRestart w:val="1"/>
      <w:pStyle w:val="a1"/>
      <w:lvlText w:val="表%1-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5">
    <w:nsid w:val="63C7268A"/>
    <w:multiLevelType w:val="multilevel"/>
    <w:tmpl w:val="9E32957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图%1-%7"/>
      <w:lvlJc w:val="left"/>
      <w:pPr>
        <w:tabs>
          <w:tab w:val="num" w:pos="1418"/>
        </w:tabs>
        <w:ind w:left="1296" w:hanging="1296"/>
      </w:pPr>
      <w:rPr>
        <w:rFonts w:hint="eastAsia"/>
      </w:rPr>
    </w:lvl>
    <w:lvl w:ilvl="7">
      <w:start w:val="1"/>
      <w:numFmt w:val="decimal"/>
      <w:lvlText w:val="表%1-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6">
    <w:nsid w:val="65717AA2"/>
    <w:multiLevelType w:val="hybridMultilevel"/>
    <w:tmpl w:val="98BC147E"/>
    <w:lvl w:ilvl="0" w:tplc="818C5E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E2A5845"/>
    <w:multiLevelType w:val="hybridMultilevel"/>
    <w:tmpl w:val="ACE68F0C"/>
    <w:lvl w:ilvl="0" w:tplc="04090003">
      <w:start w:val="1"/>
      <w:numFmt w:val="bullet"/>
      <w:lvlText w:val=""/>
      <w:lvlJc w:val="left"/>
      <w:pPr>
        <w:ind w:left="72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4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8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4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6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8" w:hanging="420"/>
      </w:pPr>
      <w:rPr>
        <w:rFonts w:ascii="Wingdings" w:hAnsi="Wingdings" w:hint="default"/>
      </w:rPr>
    </w:lvl>
  </w:abstractNum>
  <w:num w:numId="1">
    <w:abstractNumId w:val="15"/>
  </w:num>
  <w:num w:numId="2">
    <w:abstractNumId w:val="17"/>
  </w:num>
  <w:num w:numId="3">
    <w:abstractNumId w:val="23"/>
  </w:num>
  <w:num w:numId="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25"/>
  </w:num>
  <w:num w:numId="17">
    <w:abstractNumId w:val="11"/>
  </w:num>
  <w:num w:numId="18">
    <w:abstractNumId w:val="13"/>
  </w:num>
  <w:num w:numId="19">
    <w:abstractNumId w:val="24"/>
  </w:num>
  <w:num w:numId="20">
    <w:abstractNumId w:val="24"/>
  </w:num>
  <w:num w:numId="21">
    <w:abstractNumId w:val="20"/>
  </w:num>
  <w:num w:numId="22">
    <w:abstractNumId w:val="22"/>
  </w:num>
  <w:num w:numId="23">
    <w:abstractNumId w:val="27"/>
  </w:num>
  <w:num w:numId="24">
    <w:abstractNumId w:val="21"/>
  </w:num>
  <w:num w:numId="25">
    <w:abstractNumId w:val="14"/>
  </w:num>
  <w:num w:numId="26">
    <w:abstractNumId w:val="19"/>
  </w:num>
  <w:num w:numId="27">
    <w:abstractNumId w:val="16"/>
  </w:num>
  <w:num w:numId="28">
    <w:abstractNumId w:val="24"/>
  </w:num>
  <w:num w:numId="29">
    <w:abstractNumId w:val="24"/>
  </w:num>
  <w:num w:numId="30">
    <w:abstractNumId w:val="24"/>
  </w:num>
  <w:num w:numId="31">
    <w:abstractNumId w:val="24"/>
  </w:num>
  <w:num w:numId="32">
    <w:abstractNumId w:val="24"/>
  </w:num>
  <w:num w:numId="33">
    <w:abstractNumId w:val="24"/>
  </w:num>
  <w:num w:numId="34">
    <w:abstractNumId w:val="24"/>
  </w:num>
  <w:num w:numId="35">
    <w:abstractNumId w:val="24"/>
  </w:num>
  <w:num w:numId="36">
    <w:abstractNumId w:val="24"/>
  </w:num>
  <w:num w:numId="37">
    <w:abstractNumId w:val="24"/>
  </w:num>
  <w:num w:numId="38">
    <w:abstractNumId w:val="24"/>
  </w:num>
  <w:num w:numId="39">
    <w:abstractNumId w:val="24"/>
  </w:num>
  <w:num w:numId="40">
    <w:abstractNumId w:val="24"/>
  </w:num>
  <w:num w:numId="41">
    <w:abstractNumId w:val="24"/>
  </w:num>
  <w:num w:numId="42">
    <w:abstractNumId w:val="24"/>
  </w:num>
  <w:num w:numId="43">
    <w:abstractNumId w:val="24"/>
  </w:num>
  <w:num w:numId="44">
    <w:abstractNumId w:val="24"/>
  </w:num>
  <w:num w:numId="45">
    <w:abstractNumId w:val="24"/>
  </w:num>
  <w:num w:numId="46">
    <w:abstractNumId w:val="10"/>
  </w:num>
  <w:num w:numId="47">
    <w:abstractNumId w:val="26"/>
  </w:num>
  <w:num w:numId="48">
    <w:abstractNumId w:val="18"/>
  </w:num>
  <w:num w:numId="49">
    <w:abstractNumId w:val="12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isplayBackgroundShape/>
  <w:bordersDoNotSurroundHeader/>
  <w:bordersDoNotSurroundFooter/>
  <w:proofState w:spelling="clean"/>
  <w:attachedTemplate r:id="rId1"/>
  <w:linkStyles/>
  <w:stylePaneFormatFilter w:val="1F08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>
      <o:colormru v:ext="edit" colors="#f8f8f8"/>
      <o:colormenu v:ext="edit" fillcolor="whit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31A54"/>
    <w:rsid w:val="00002845"/>
    <w:rsid w:val="00002DBE"/>
    <w:rsid w:val="00003238"/>
    <w:rsid w:val="00003385"/>
    <w:rsid w:val="00004FDE"/>
    <w:rsid w:val="000065F7"/>
    <w:rsid w:val="0001072C"/>
    <w:rsid w:val="00010F16"/>
    <w:rsid w:val="00010F2E"/>
    <w:rsid w:val="00011ABA"/>
    <w:rsid w:val="0001392A"/>
    <w:rsid w:val="00020C0E"/>
    <w:rsid w:val="00020FCC"/>
    <w:rsid w:val="00021225"/>
    <w:rsid w:val="000220A5"/>
    <w:rsid w:val="0002288B"/>
    <w:rsid w:val="00022E07"/>
    <w:rsid w:val="00023927"/>
    <w:rsid w:val="00023F14"/>
    <w:rsid w:val="0002492C"/>
    <w:rsid w:val="0002580C"/>
    <w:rsid w:val="000258AB"/>
    <w:rsid w:val="00025D5F"/>
    <w:rsid w:val="00027C11"/>
    <w:rsid w:val="00027D6E"/>
    <w:rsid w:val="00030364"/>
    <w:rsid w:val="00031E6C"/>
    <w:rsid w:val="0003570B"/>
    <w:rsid w:val="0004016B"/>
    <w:rsid w:val="00040588"/>
    <w:rsid w:val="00040B3B"/>
    <w:rsid w:val="00042F91"/>
    <w:rsid w:val="00043DD6"/>
    <w:rsid w:val="00045605"/>
    <w:rsid w:val="00045734"/>
    <w:rsid w:val="000463B3"/>
    <w:rsid w:val="00050A51"/>
    <w:rsid w:val="00051E31"/>
    <w:rsid w:val="000529B8"/>
    <w:rsid w:val="00052C98"/>
    <w:rsid w:val="00054530"/>
    <w:rsid w:val="00054E28"/>
    <w:rsid w:val="00054E93"/>
    <w:rsid w:val="00055246"/>
    <w:rsid w:val="00055D2B"/>
    <w:rsid w:val="0005600F"/>
    <w:rsid w:val="000560FC"/>
    <w:rsid w:val="000570F5"/>
    <w:rsid w:val="00060429"/>
    <w:rsid w:val="00061E45"/>
    <w:rsid w:val="00062C38"/>
    <w:rsid w:val="00062CC1"/>
    <w:rsid w:val="0006385C"/>
    <w:rsid w:val="000638BA"/>
    <w:rsid w:val="00064A61"/>
    <w:rsid w:val="00064ED5"/>
    <w:rsid w:val="000656A1"/>
    <w:rsid w:val="000657F1"/>
    <w:rsid w:val="0006619B"/>
    <w:rsid w:val="00066204"/>
    <w:rsid w:val="00066353"/>
    <w:rsid w:val="000703FE"/>
    <w:rsid w:val="000711E1"/>
    <w:rsid w:val="00072569"/>
    <w:rsid w:val="000746BC"/>
    <w:rsid w:val="000802B2"/>
    <w:rsid w:val="00080B17"/>
    <w:rsid w:val="00081412"/>
    <w:rsid w:val="00081C93"/>
    <w:rsid w:val="00081D1F"/>
    <w:rsid w:val="000826E1"/>
    <w:rsid w:val="00084896"/>
    <w:rsid w:val="000860CA"/>
    <w:rsid w:val="0008681A"/>
    <w:rsid w:val="00086DFF"/>
    <w:rsid w:val="00090626"/>
    <w:rsid w:val="00091112"/>
    <w:rsid w:val="00091235"/>
    <w:rsid w:val="00091599"/>
    <w:rsid w:val="000930C2"/>
    <w:rsid w:val="00093364"/>
    <w:rsid w:val="00094E73"/>
    <w:rsid w:val="00097F34"/>
    <w:rsid w:val="000A1D25"/>
    <w:rsid w:val="000A2A44"/>
    <w:rsid w:val="000A2B0F"/>
    <w:rsid w:val="000A35DE"/>
    <w:rsid w:val="000A3EC4"/>
    <w:rsid w:val="000A4DA9"/>
    <w:rsid w:val="000A71B0"/>
    <w:rsid w:val="000A7374"/>
    <w:rsid w:val="000B365D"/>
    <w:rsid w:val="000B412D"/>
    <w:rsid w:val="000B4F5B"/>
    <w:rsid w:val="000B5F4A"/>
    <w:rsid w:val="000B64F7"/>
    <w:rsid w:val="000B72CB"/>
    <w:rsid w:val="000C055A"/>
    <w:rsid w:val="000C32B5"/>
    <w:rsid w:val="000C389C"/>
    <w:rsid w:val="000C5B7F"/>
    <w:rsid w:val="000C7220"/>
    <w:rsid w:val="000C7EFD"/>
    <w:rsid w:val="000D0601"/>
    <w:rsid w:val="000D413F"/>
    <w:rsid w:val="000D4892"/>
    <w:rsid w:val="000D6117"/>
    <w:rsid w:val="000D71F3"/>
    <w:rsid w:val="000D7AA5"/>
    <w:rsid w:val="000E06F9"/>
    <w:rsid w:val="000E1C50"/>
    <w:rsid w:val="000E28B2"/>
    <w:rsid w:val="000E56C3"/>
    <w:rsid w:val="000E56EA"/>
    <w:rsid w:val="000E64B3"/>
    <w:rsid w:val="000E66A5"/>
    <w:rsid w:val="000E768D"/>
    <w:rsid w:val="000F0908"/>
    <w:rsid w:val="000F32B9"/>
    <w:rsid w:val="000F48D7"/>
    <w:rsid w:val="000F5083"/>
    <w:rsid w:val="000F6AA4"/>
    <w:rsid w:val="000F7ACB"/>
    <w:rsid w:val="0010019C"/>
    <w:rsid w:val="00100531"/>
    <w:rsid w:val="00101469"/>
    <w:rsid w:val="001025F1"/>
    <w:rsid w:val="00102C5B"/>
    <w:rsid w:val="001055F0"/>
    <w:rsid w:val="001107DB"/>
    <w:rsid w:val="00111423"/>
    <w:rsid w:val="001117BC"/>
    <w:rsid w:val="00111E29"/>
    <w:rsid w:val="001138E0"/>
    <w:rsid w:val="0011509F"/>
    <w:rsid w:val="0011619A"/>
    <w:rsid w:val="001163D4"/>
    <w:rsid w:val="00120EE6"/>
    <w:rsid w:val="00121643"/>
    <w:rsid w:val="0012174A"/>
    <w:rsid w:val="00122BDC"/>
    <w:rsid w:val="0012411C"/>
    <w:rsid w:val="00124256"/>
    <w:rsid w:val="00124A2F"/>
    <w:rsid w:val="00125571"/>
    <w:rsid w:val="00126CAB"/>
    <w:rsid w:val="00127E10"/>
    <w:rsid w:val="001325E6"/>
    <w:rsid w:val="001331EC"/>
    <w:rsid w:val="001345B7"/>
    <w:rsid w:val="001353AE"/>
    <w:rsid w:val="0013562E"/>
    <w:rsid w:val="00136E73"/>
    <w:rsid w:val="00137F11"/>
    <w:rsid w:val="001419D9"/>
    <w:rsid w:val="00143E65"/>
    <w:rsid w:val="001454E0"/>
    <w:rsid w:val="001466A1"/>
    <w:rsid w:val="00146BC2"/>
    <w:rsid w:val="0015155C"/>
    <w:rsid w:val="0015197A"/>
    <w:rsid w:val="00151AA1"/>
    <w:rsid w:val="0015245A"/>
    <w:rsid w:val="00152F6F"/>
    <w:rsid w:val="00155038"/>
    <w:rsid w:val="00155B46"/>
    <w:rsid w:val="0015791D"/>
    <w:rsid w:val="001607FA"/>
    <w:rsid w:val="00160FB8"/>
    <w:rsid w:val="00161237"/>
    <w:rsid w:val="00161455"/>
    <w:rsid w:val="0016151D"/>
    <w:rsid w:val="00162F99"/>
    <w:rsid w:val="00163261"/>
    <w:rsid w:val="00163653"/>
    <w:rsid w:val="001657F3"/>
    <w:rsid w:val="001705B1"/>
    <w:rsid w:val="001738EF"/>
    <w:rsid w:val="00174ABA"/>
    <w:rsid w:val="00175644"/>
    <w:rsid w:val="00175B41"/>
    <w:rsid w:val="00176D8A"/>
    <w:rsid w:val="0018076E"/>
    <w:rsid w:val="00190160"/>
    <w:rsid w:val="001925DA"/>
    <w:rsid w:val="00192777"/>
    <w:rsid w:val="0019299F"/>
    <w:rsid w:val="0019344F"/>
    <w:rsid w:val="00193923"/>
    <w:rsid w:val="00193C31"/>
    <w:rsid w:val="0019523B"/>
    <w:rsid w:val="00196FE3"/>
    <w:rsid w:val="001A1A8C"/>
    <w:rsid w:val="001A26C2"/>
    <w:rsid w:val="001A373C"/>
    <w:rsid w:val="001A3A44"/>
    <w:rsid w:val="001B0028"/>
    <w:rsid w:val="001B05C8"/>
    <w:rsid w:val="001B296A"/>
    <w:rsid w:val="001B58BD"/>
    <w:rsid w:val="001B66B2"/>
    <w:rsid w:val="001B712A"/>
    <w:rsid w:val="001C10E5"/>
    <w:rsid w:val="001C11E3"/>
    <w:rsid w:val="001C53E0"/>
    <w:rsid w:val="001C694E"/>
    <w:rsid w:val="001D0E43"/>
    <w:rsid w:val="001D4E74"/>
    <w:rsid w:val="001E098B"/>
    <w:rsid w:val="001E14F5"/>
    <w:rsid w:val="001E17A6"/>
    <w:rsid w:val="001E2E6C"/>
    <w:rsid w:val="001F03AA"/>
    <w:rsid w:val="001F15F3"/>
    <w:rsid w:val="001F22D7"/>
    <w:rsid w:val="001F4A20"/>
    <w:rsid w:val="001F5DAB"/>
    <w:rsid w:val="002004D5"/>
    <w:rsid w:val="002022EF"/>
    <w:rsid w:val="002042EA"/>
    <w:rsid w:val="00205823"/>
    <w:rsid w:val="00205E96"/>
    <w:rsid w:val="00207008"/>
    <w:rsid w:val="00207932"/>
    <w:rsid w:val="00207F2B"/>
    <w:rsid w:val="002108B2"/>
    <w:rsid w:val="0021136D"/>
    <w:rsid w:val="002135DE"/>
    <w:rsid w:val="0021374F"/>
    <w:rsid w:val="0021567C"/>
    <w:rsid w:val="00215F61"/>
    <w:rsid w:val="00216342"/>
    <w:rsid w:val="00216D8A"/>
    <w:rsid w:val="00216F9F"/>
    <w:rsid w:val="00221504"/>
    <w:rsid w:val="00221C43"/>
    <w:rsid w:val="00224B2A"/>
    <w:rsid w:val="0022688C"/>
    <w:rsid w:val="0022753F"/>
    <w:rsid w:val="00231562"/>
    <w:rsid w:val="00232A69"/>
    <w:rsid w:val="00233355"/>
    <w:rsid w:val="00233835"/>
    <w:rsid w:val="00236942"/>
    <w:rsid w:val="002378CF"/>
    <w:rsid w:val="00237D76"/>
    <w:rsid w:val="00241AD7"/>
    <w:rsid w:val="00242278"/>
    <w:rsid w:val="0024229D"/>
    <w:rsid w:val="00243961"/>
    <w:rsid w:val="00243F24"/>
    <w:rsid w:val="0024527E"/>
    <w:rsid w:val="00246074"/>
    <w:rsid w:val="00250A72"/>
    <w:rsid w:val="002543F0"/>
    <w:rsid w:val="00255B6C"/>
    <w:rsid w:val="002563EA"/>
    <w:rsid w:val="00261F5B"/>
    <w:rsid w:val="002621AF"/>
    <w:rsid w:val="0026305E"/>
    <w:rsid w:val="00263A2B"/>
    <w:rsid w:val="00263B9D"/>
    <w:rsid w:val="00263DFA"/>
    <w:rsid w:val="002661BB"/>
    <w:rsid w:val="002662AD"/>
    <w:rsid w:val="002669D1"/>
    <w:rsid w:val="0026728B"/>
    <w:rsid w:val="002701AD"/>
    <w:rsid w:val="00270CE8"/>
    <w:rsid w:val="002714F1"/>
    <w:rsid w:val="002722B6"/>
    <w:rsid w:val="0027602D"/>
    <w:rsid w:val="00276095"/>
    <w:rsid w:val="00281E44"/>
    <w:rsid w:val="002827EE"/>
    <w:rsid w:val="002828F3"/>
    <w:rsid w:val="00284A84"/>
    <w:rsid w:val="00286141"/>
    <w:rsid w:val="00290DF2"/>
    <w:rsid w:val="00291D7B"/>
    <w:rsid w:val="00292DBF"/>
    <w:rsid w:val="00293D11"/>
    <w:rsid w:val="00293EEC"/>
    <w:rsid w:val="00293F85"/>
    <w:rsid w:val="00294566"/>
    <w:rsid w:val="00294E36"/>
    <w:rsid w:val="002952D5"/>
    <w:rsid w:val="002A1660"/>
    <w:rsid w:val="002A4606"/>
    <w:rsid w:val="002A537B"/>
    <w:rsid w:val="002A5FE4"/>
    <w:rsid w:val="002A70BB"/>
    <w:rsid w:val="002A730A"/>
    <w:rsid w:val="002A78CB"/>
    <w:rsid w:val="002B0E81"/>
    <w:rsid w:val="002B2115"/>
    <w:rsid w:val="002B418A"/>
    <w:rsid w:val="002B4895"/>
    <w:rsid w:val="002B5E08"/>
    <w:rsid w:val="002B71C3"/>
    <w:rsid w:val="002B7361"/>
    <w:rsid w:val="002B7B82"/>
    <w:rsid w:val="002C0DAA"/>
    <w:rsid w:val="002C17F7"/>
    <w:rsid w:val="002C680D"/>
    <w:rsid w:val="002C7534"/>
    <w:rsid w:val="002C7D5A"/>
    <w:rsid w:val="002D0318"/>
    <w:rsid w:val="002D05AB"/>
    <w:rsid w:val="002D2DC9"/>
    <w:rsid w:val="002D3757"/>
    <w:rsid w:val="002D3B7C"/>
    <w:rsid w:val="002D3F31"/>
    <w:rsid w:val="002D4EB9"/>
    <w:rsid w:val="002D5E24"/>
    <w:rsid w:val="002D6F2D"/>
    <w:rsid w:val="002E0853"/>
    <w:rsid w:val="002E252D"/>
    <w:rsid w:val="002E38A5"/>
    <w:rsid w:val="002E3E5D"/>
    <w:rsid w:val="002E4353"/>
    <w:rsid w:val="002E43DA"/>
    <w:rsid w:val="002E587B"/>
    <w:rsid w:val="002E7F54"/>
    <w:rsid w:val="002F01C3"/>
    <w:rsid w:val="002F0B78"/>
    <w:rsid w:val="002F1D39"/>
    <w:rsid w:val="002F30CE"/>
    <w:rsid w:val="002F40DD"/>
    <w:rsid w:val="002F4BBE"/>
    <w:rsid w:val="002F7A51"/>
    <w:rsid w:val="003003F2"/>
    <w:rsid w:val="00301859"/>
    <w:rsid w:val="00301CC1"/>
    <w:rsid w:val="00302AC1"/>
    <w:rsid w:val="00302C59"/>
    <w:rsid w:val="00302EE8"/>
    <w:rsid w:val="00305F26"/>
    <w:rsid w:val="00307406"/>
    <w:rsid w:val="00307B49"/>
    <w:rsid w:val="00310ACC"/>
    <w:rsid w:val="00311DAC"/>
    <w:rsid w:val="00311F49"/>
    <w:rsid w:val="00312545"/>
    <w:rsid w:val="00312621"/>
    <w:rsid w:val="00313467"/>
    <w:rsid w:val="003142CC"/>
    <w:rsid w:val="0031470E"/>
    <w:rsid w:val="00314D3F"/>
    <w:rsid w:val="00314D7C"/>
    <w:rsid w:val="00315CE3"/>
    <w:rsid w:val="00317FF7"/>
    <w:rsid w:val="003227EE"/>
    <w:rsid w:val="00324C3A"/>
    <w:rsid w:val="0032538A"/>
    <w:rsid w:val="00326AF3"/>
    <w:rsid w:val="003305FC"/>
    <w:rsid w:val="003313F5"/>
    <w:rsid w:val="003320B1"/>
    <w:rsid w:val="00332B57"/>
    <w:rsid w:val="00335061"/>
    <w:rsid w:val="00335E90"/>
    <w:rsid w:val="003368D7"/>
    <w:rsid w:val="0033731B"/>
    <w:rsid w:val="00345697"/>
    <w:rsid w:val="00346340"/>
    <w:rsid w:val="003474FA"/>
    <w:rsid w:val="00347905"/>
    <w:rsid w:val="003505F8"/>
    <w:rsid w:val="003529FC"/>
    <w:rsid w:val="00352D69"/>
    <w:rsid w:val="0035334D"/>
    <w:rsid w:val="00355040"/>
    <w:rsid w:val="00356BFA"/>
    <w:rsid w:val="003575D3"/>
    <w:rsid w:val="003576E3"/>
    <w:rsid w:val="003604A9"/>
    <w:rsid w:val="003605D5"/>
    <w:rsid w:val="00362BA7"/>
    <w:rsid w:val="0036497C"/>
    <w:rsid w:val="003664AB"/>
    <w:rsid w:val="003673B2"/>
    <w:rsid w:val="00370799"/>
    <w:rsid w:val="0037698A"/>
    <w:rsid w:val="0038016F"/>
    <w:rsid w:val="003807D6"/>
    <w:rsid w:val="00382DEB"/>
    <w:rsid w:val="00383149"/>
    <w:rsid w:val="0038352F"/>
    <w:rsid w:val="00383BC2"/>
    <w:rsid w:val="00384E6A"/>
    <w:rsid w:val="00391107"/>
    <w:rsid w:val="00391C19"/>
    <w:rsid w:val="00392CAA"/>
    <w:rsid w:val="00392CD2"/>
    <w:rsid w:val="003948C0"/>
    <w:rsid w:val="00395EEC"/>
    <w:rsid w:val="00396F58"/>
    <w:rsid w:val="00397A8C"/>
    <w:rsid w:val="00397B9F"/>
    <w:rsid w:val="003A0821"/>
    <w:rsid w:val="003A11D8"/>
    <w:rsid w:val="003A12D5"/>
    <w:rsid w:val="003A240F"/>
    <w:rsid w:val="003A26D2"/>
    <w:rsid w:val="003A3E17"/>
    <w:rsid w:val="003A59E6"/>
    <w:rsid w:val="003A641D"/>
    <w:rsid w:val="003A7E01"/>
    <w:rsid w:val="003B0323"/>
    <w:rsid w:val="003B2523"/>
    <w:rsid w:val="003B27A7"/>
    <w:rsid w:val="003B4037"/>
    <w:rsid w:val="003B59E4"/>
    <w:rsid w:val="003B5B11"/>
    <w:rsid w:val="003B5DA0"/>
    <w:rsid w:val="003B60D8"/>
    <w:rsid w:val="003B6F51"/>
    <w:rsid w:val="003B7D2C"/>
    <w:rsid w:val="003C1155"/>
    <w:rsid w:val="003C14C1"/>
    <w:rsid w:val="003C53DC"/>
    <w:rsid w:val="003C787E"/>
    <w:rsid w:val="003D0550"/>
    <w:rsid w:val="003D207A"/>
    <w:rsid w:val="003D2246"/>
    <w:rsid w:val="003D2EFE"/>
    <w:rsid w:val="003D3F4A"/>
    <w:rsid w:val="003D5394"/>
    <w:rsid w:val="003D683E"/>
    <w:rsid w:val="003D704B"/>
    <w:rsid w:val="003D7771"/>
    <w:rsid w:val="003E175A"/>
    <w:rsid w:val="003E1888"/>
    <w:rsid w:val="003E2A54"/>
    <w:rsid w:val="003E55B5"/>
    <w:rsid w:val="003E5893"/>
    <w:rsid w:val="003F0F6F"/>
    <w:rsid w:val="003F1123"/>
    <w:rsid w:val="003F1264"/>
    <w:rsid w:val="003F1F8B"/>
    <w:rsid w:val="003F2AF9"/>
    <w:rsid w:val="003F2C26"/>
    <w:rsid w:val="003F2D78"/>
    <w:rsid w:val="003F40BB"/>
    <w:rsid w:val="003F7511"/>
    <w:rsid w:val="00402735"/>
    <w:rsid w:val="00402FA9"/>
    <w:rsid w:val="00405749"/>
    <w:rsid w:val="00405845"/>
    <w:rsid w:val="00405DE7"/>
    <w:rsid w:val="004061F5"/>
    <w:rsid w:val="00406709"/>
    <w:rsid w:val="00411D00"/>
    <w:rsid w:val="00412707"/>
    <w:rsid w:val="0041292F"/>
    <w:rsid w:val="0041321E"/>
    <w:rsid w:val="00413CA0"/>
    <w:rsid w:val="004152F7"/>
    <w:rsid w:val="00416349"/>
    <w:rsid w:val="00420AA3"/>
    <w:rsid w:val="00423E2B"/>
    <w:rsid w:val="00424D04"/>
    <w:rsid w:val="0042606D"/>
    <w:rsid w:val="004271D9"/>
    <w:rsid w:val="00427C5F"/>
    <w:rsid w:val="00431A54"/>
    <w:rsid w:val="00433F1C"/>
    <w:rsid w:val="00434773"/>
    <w:rsid w:val="0043566B"/>
    <w:rsid w:val="00436071"/>
    <w:rsid w:val="00437044"/>
    <w:rsid w:val="004379A3"/>
    <w:rsid w:val="0044136D"/>
    <w:rsid w:val="00441C8F"/>
    <w:rsid w:val="00442FDC"/>
    <w:rsid w:val="0044348E"/>
    <w:rsid w:val="004434ED"/>
    <w:rsid w:val="0044363D"/>
    <w:rsid w:val="00443D67"/>
    <w:rsid w:val="00444515"/>
    <w:rsid w:val="004460F2"/>
    <w:rsid w:val="004467B7"/>
    <w:rsid w:val="00446EF6"/>
    <w:rsid w:val="00446FD5"/>
    <w:rsid w:val="00447364"/>
    <w:rsid w:val="004478B5"/>
    <w:rsid w:val="004500CC"/>
    <w:rsid w:val="0045076D"/>
    <w:rsid w:val="004508BC"/>
    <w:rsid w:val="00450FF1"/>
    <w:rsid w:val="00451AB4"/>
    <w:rsid w:val="004528CF"/>
    <w:rsid w:val="00452FEE"/>
    <w:rsid w:val="0045335B"/>
    <w:rsid w:val="004545A4"/>
    <w:rsid w:val="0045470F"/>
    <w:rsid w:val="004625AA"/>
    <w:rsid w:val="00463C79"/>
    <w:rsid w:val="004643A7"/>
    <w:rsid w:val="004656F6"/>
    <w:rsid w:val="00466CC2"/>
    <w:rsid w:val="00466F4D"/>
    <w:rsid w:val="00467DBD"/>
    <w:rsid w:val="0047005A"/>
    <w:rsid w:val="00470319"/>
    <w:rsid w:val="00471140"/>
    <w:rsid w:val="0047529B"/>
    <w:rsid w:val="0047536E"/>
    <w:rsid w:val="00475F42"/>
    <w:rsid w:val="00477AFC"/>
    <w:rsid w:val="00481219"/>
    <w:rsid w:val="00481714"/>
    <w:rsid w:val="0048285A"/>
    <w:rsid w:val="00482CCA"/>
    <w:rsid w:val="0048516C"/>
    <w:rsid w:val="004860BF"/>
    <w:rsid w:val="00486E7A"/>
    <w:rsid w:val="00486F08"/>
    <w:rsid w:val="004872F2"/>
    <w:rsid w:val="004876D9"/>
    <w:rsid w:val="00491361"/>
    <w:rsid w:val="00491D1E"/>
    <w:rsid w:val="004920C0"/>
    <w:rsid w:val="00492222"/>
    <w:rsid w:val="00493790"/>
    <w:rsid w:val="00493E6F"/>
    <w:rsid w:val="00494F9E"/>
    <w:rsid w:val="004958A3"/>
    <w:rsid w:val="00497A79"/>
    <w:rsid w:val="004A03C8"/>
    <w:rsid w:val="004A206E"/>
    <w:rsid w:val="004A2338"/>
    <w:rsid w:val="004A26B3"/>
    <w:rsid w:val="004A3665"/>
    <w:rsid w:val="004A3B98"/>
    <w:rsid w:val="004A5CC7"/>
    <w:rsid w:val="004A5DF7"/>
    <w:rsid w:val="004A62BA"/>
    <w:rsid w:val="004A724C"/>
    <w:rsid w:val="004A75EB"/>
    <w:rsid w:val="004B10E0"/>
    <w:rsid w:val="004B155E"/>
    <w:rsid w:val="004B1B57"/>
    <w:rsid w:val="004B59D8"/>
    <w:rsid w:val="004B7520"/>
    <w:rsid w:val="004B7E16"/>
    <w:rsid w:val="004C4949"/>
    <w:rsid w:val="004C6409"/>
    <w:rsid w:val="004C6D12"/>
    <w:rsid w:val="004D2592"/>
    <w:rsid w:val="004D77F4"/>
    <w:rsid w:val="004E472F"/>
    <w:rsid w:val="004E5E58"/>
    <w:rsid w:val="004E62C5"/>
    <w:rsid w:val="004E6BEA"/>
    <w:rsid w:val="004E7BC6"/>
    <w:rsid w:val="004F01D0"/>
    <w:rsid w:val="004F187A"/>
    <w:rsid w:val="004F1A01"/>
    <w:rsid w:val="004F2613"/>
    <w:rsid w:val="004F2682"/>
    <w:rsid w:val="004F2C90"/>
    <w:rsid w:val="004F49BF"/>
    <w:rsid w:val="004F4D5B"/>
    <w:rsid w:val="004F6151"/>
    <w:rsid w:val="004F6708"/>
    <w:rsid w:val="004F696D"/>
    <w:rsid w:val="004F77A1"/>
    <w:rsid w:val="005000A1"/>
    <w:rsid w:val="00501012"/>
    <w:rsid w:val="005014E9"/>
    <w:rsid w:val="00503C23"/>
    <w:rsid w:val="0050594D"/>
    <w:rsid w:val="00506958"/>
    <w:rsid w:val="00507388"/>
    <w:rsid w:val="00512514"/>
    <w:rsid w:val="00512546"/>
    <w:rsid w:val="005129BD"/>
    <w:rsid w:val="00512A2D"/>
    <w:rsid w:val="00512E18"/>
    <w:rsid w:val="00513D82"/>
    <w:rsid w:val="00514B06"/>
    <w:rsid w:val="005151A4"/>
    <w:rsid w:val="00516392"/>
    <w:rsid w:val="00516425"/>
    <w:rsid w:val="00516493"/>
    <w:rsid w:val="00516535"/>
    <w:rsid w:val="00517CF8"/>
    <w:rsid w:val="005209C8"/>
    <w:rsid w:val="005226EE"/>
    <w:rsid w:val="00523BC7"/>
    <w:rsid w:val="00525DE9"/>
    <w:rsid w:val="00526405"/>
    <w:rsid w:val="00526F20"/>
    <w:rsid w:val="00527516"/>
    <w:rsid w:val="005305AF"/>
    <w:rsid w:val="005318E3"/>
    <w:rsid w:val="00532583"/>
    <w:rsid w:val="0053276C"/>
    <w:rsid w:val="0053346D"/>
    <w:rsid w:val="00534EFD"/>
    <w:rsid w:val="005366A2"/>
    <w:rsid w:val="005371D9"/>
    <w:rsid w:val="005379C4"/>
    <w:rsid w:val="0054192E"/>
    <w:rsid w:val="00542413"/>
    <w:rsid w:val="0054587B"/>
    <w:rsid w:val="00547F5B"/>
    <w:rsid w:val="00551676"/>
    <w:rsid w:val="005532BD"/>
    <w:rsid w:val="00554E00"/>
    <w:rsid w:val="00555624"/>
    <w:rsid w:val="00560499"/>
    <w:rsid w:val="00560E64"/>
    <w:rsid w:val="00563651"/>
    <w:rsid w:val="00564212"/>
    <w:rsid w:val="00564A77"/>
    <w:rsid w:val="00564D42"/>
    <w:rsid w:val="00571CA0"/>
    <w:rsid w:val="005720EC"/>
    <w:rsid w:val="00572484"/>
    <w:rsid w:val="00572871"/>
    <w:rsid w:val="005749FE"/>
    <w:rsid w:val="00574CA3"/>
    <w:rsid w:val="00575668"/>
    <w:rsid w:val="00576C76"/>
    <w:rsid w:val="00577E41"/>
    <w:rsid w:val="00583115"/>
    <w:rsid w:val="00584A88"/>
    <w:rsid w:val="00584F18"/>
    <w:rsid w:val="005860AF"/>
    <w:rsid w:val="00587B79"/>
    <w:rsid w:val="00593BAE"/>
    <w:rsid w:val="0059413B"/>
    <w:rsid w:val="00594AC7"/>
    <w:rsid w:val="00595EED"/>
    <w:rsid w:val="00596781"/>
    <w:rsid w:val="00597EB5"/>
    <w:rsid w:val="005A00A7"/>
    <w:rsid w:val="005A08B6"/>
    <w:rsid w:val="005A0E62"/>
    <w:rsid w:val="005A122E"/>
    <w:rsid w:val="005A2E48"/>
    <w:rsid w:val="005A5C1F"/>
    <w:rsid w:val="005A68BD"/>
    <w:rsid w:val="005B302E"/>
    <w:rsid w:val="005B401E"/>
    <w:rsid w:val="005B645B"/>
    <w:rsid w:val="005C26F7"/>
    <w:rsid w:val="005C42EA"/>
    <w:rsid w:val="005C521E"/>
    <w:rsid w:val="005C5383"/>
    <w:rsid w:val="005D039D"/>
    <w:rsid w:val="005D0707"/>
    <w:rsid w:val="005D270E"/>
    <w:rsid w:val="005D2AE6"/>
    <w:rsid w:val="005D3E5F"/>
    <w:rsid w:val="005D4F8C"/>
    <w:rsid w:val="005D5FFA"/>
    <w:rsid w:val="005D79F2"/>
    <w:rsid w:val="005D7F4B"/>
    <w:rsid w:val="005E089A"/>
    <w:rsid w:val="005E6767"/>
    <w:rsid w:val="005F0119"/>
    <w:rsid w:val="005F1801"/>
    <w:rsid w:val="005F3D7C"/>
    <w:rsid w:val="005F4311"/>
    <w:rsid w:val="005F5F8B"/>
    <w:rsid w:val="005F62D3"/>
    <w:rsid w:val="005F686E"/>
    <w:rsid w:val="005F6C02"/>
    <w:rsid w:val="00602ACD"/>
    <w:rsid w:val="006078ED"/>
    <w:rsid w:val="00607E97"/>
    <w:rsid w:val="00610882"/>
    <w:rsid w:val="00612121"/>
    <w:rsid w:val="00612C02"/>
    <w:rsid w:val="006135E8"/>
    <w:rsid w:val="006142A7"/>
    <w:rsid w:val="006158EA"/>
    <w:rsid w:val="00615C74"/>
    <w:rsid w:val="00616A8A"/>
    <w:rsid w:val="00616BF4"/>
    <w:rsid w:val="00622EC0"/>
    <w:rsid w:val="006257ED"/>
    <w:rsid w:val="00625BEF"/>
    <w:rsid w:val="00625C5F"/>
    <w:rsid w:val="00626C40"/>
    <w:rsid w:val="006275B4"/>
    <w:rsid w:val="00630E81"/>
    <w:rsid w:val="00631C8C"/>
    <w:rsid w:val="00632449"/>
    <w:rsid w:val="00641D78"/>
    <w:rsid w:val="00643526"/>
    <w:rsid w:val="00644FD0"/>
    <w:rsid w:val="00645AC3"/>
    <w:rsid w:val="0064610C"/>
    <w:rsid w:val="00647A1E"/>
    <w:rsid w:val="00647B5F"/>
    <w:rsid w:val="006522F7"/>
    <w:rsid w:val="00655D6A"/>
    <w:rsid w:val="00655F25"/>
    <w:rsid w:val="0065672E"/>
    <w:rsid w:val="00657DA1"/>
    <w:rsid w:val="0066037A"/>
    <w:rsid w:val="006624B2"/>
    <w:rsid w:val="0066586A"/>
    <w:rsid w:val="00665F7A"/>
    <w:rsid w:val="0066723A"/>
    <w:rsid w:val="006673BF"/>
    <w:rsid w:val="00667DC1"/>
    <w:rsid w:val="00670E3D"/>
    <w:rsid w:val="0067518C"/>
    <w:rsid w:val="006759EF"/>
    <w:rsid w:val="00680080"/>
    <w:rsid w:val="00681169"/>
    <w:rsid w:val="0068148F"/>
    <w:rsid w:val="00682712"/>
    <w:rsid w:val="0068293C"/>
    <w:rsid w:val="00682F52"/>
    <w:rsid w:val="00682FFD"/>
    <w:rsid w:val="00683204"/>
    <w:rsid w:val="00686608"/>
    <w:rsid w:val="00687BFF"/>
    <w:rsid w:val="006903B7"/>
    <w:rsid w:val="006926C3"/>
    <w:rsid w:val="00692C57"/>
    <w:rsid w:val="00693F5A"/>
    <w:rsid w:val="006962A8"/>
    <w:rsid w:val="00696895"/>
    <w:rsid w:val="00697C9C"/>
    <w:rsid w:val="006A0574"/>
    <w:rsid w:val="006A1160"/>
    <w:rsid w:val="006A1447"/>
    <w:rsid w:val="006A27D5"/>
    <w:rsid w:val="006A2AE7"/>
    <w:rsid w:val="006A4352"/>
    <w:rsid w:val="006A43F7"/>
    <w:rsid w:val="006A50C1"/>
    <w:rsid w:val="006A53C8"/>
    <w:rsid w:val="006A56F6"/>
    <w:rsid w:val="006A77EE"/>
    <w:rsid w:val="006B0242"/>
    <w:rsid w:val="006B061C"/>
    <w:rsid w:val="006B1390"/>
    <w:rsid w:val="006B2309"/>
    <w:rsid w:val="006B3088"/>
    <w:rsid w:val="006B337C"/>
    <w:rsid w:val="006B56C2"/>
    <w:rsid w:val="006B6302"/>
    <w:rsid w:val="006C039E"/>
    <w:rsid w:val="006C48B2"/>
    <w:rsid w:val="006C5576"/>
    <w:rsid w:val="006C6390"/>
    <w:rsid w:val="006C6422"/>
    <w:rsid w:val="006C730A"/>
    <w:rsid w:val="006C7767"/>
    <w:rsid w:val="006C7CA7"/>
    <w:rsid w:val="006D06A4"/>
    <w:rsid w:val="006D305F"/>
    <w:rsid w:val="006D4353"/>
    <w:rsid w:val="006D6DE0"/>
    <w:rsid w:val="006E12FE"/>
    <w:rsid w:val="006E2B8E"/>
    <w:rsid w:val="006E368D"/>
    <w:rsid w:val="006E52F9"/>
    <w:rsid w:val="006E59A6"/>
    <w:rsid w:val="006E7CBB"/>
    <w:rsid w:val="006F04C6"/>
    <w:rsid w:val="006F058F"/>
    <w:rsid w:val="006F063A"/>
    <w:rsid w:val="006F17F7"/>
    <w:rsid w:val="006F30DE"/>
    <w:rsid w:val="006F41E8"/>
    <w:rsid w:val="006F43F4"/>
    <w:rsid w:val="006F72EE"/>
    <w:rsid w:val="006F7897"/>
    <w:rsid w:val="007013BE"/>
    <w:rsid w:val="00701B24"/>
    <w:rsid w:val="007035FF"/>
    <w:rsid w:val="00704188"/>
    <w:rsid w:val="00705114"/>
    <w:rsid w:val="00706828"/>
    <w:rsid w:val="007109E1"/>
    <w:rsid w:val="00710CA0"/>
    <w:rsid w:val="00710D23"/>
    <w:rsid w:val="0071272B"/>
    <w:rsid w:val="00713E22"/>
    <w:rsid w:val="00714601"/>
    <w:rsid w:val="00715B96"/>
    <w:rsid w:val="00716E41"/>
    <w:rsid w:val="0071779C"/>
    <w:rsid w:val="0072236D"/>
    <w:rsid w:val="00722A67"/>
    <w:rsid w:val="0072330D"/>
    <w:rsid w:val="007265A0"/>
    <w:rsid w:val="00726DB5"/>
    <w:rsid w:val="00734785"/>
    <w:rsid w:val="00734C9B"/>
    <w:rsid w:val="00735B48"/>
    <w:rsid w:val="00735CC1"/>
    <w:rsid w:val="00737791"/>
    <w:rsid w:val="00743380"/>
    <w:rsid w:val="0074387A"/>
    <w:rsid w:val="00744052"/>
    <w:rsid w:val="0074691E"/>
    <w:rsid w:val="00747511"/>
    <w:rsid w:val="007475E9"/>
    <w:rsid w:val="00747C35"/>
    <w:rsid w:val="007510D1"/>
    <w:rsid w:val="00752731"/>
    <w:rsid w:val="00753910"/>
    <w:rsid w:val="00753EAB"/>
    <w:rsid w:val="007606D0"/>
    <w:rsid w:val="00760810"/>
    <w:rsid w:val="00760EC3"/>
    <w:rsid w:val="00762E65"/>
    <w:rsid w:val="0076407A"/>
    <w:rsid w:val="00764448"/>
    <w:rsid w:val="007648EF"/>
    <w:rsid w:val="00765CC5"/>
    <w:rsid w:val="00766243"/>
    <w:rsid w:val="007719BC"/>
    <w:rsid w:val="00772F3D"/>
    <w:rsid w:val="0077355D"/>
    <w:rsid w:val="007779EE"/>
    <w:rsid w:val="00777DD8"/>
    <w:rsid w:val="007813F8"/>
    <w:rsid w:val="00781551"/>
    <w:rsid w:val="00782089"/>
    <w:rsid w:val="007826D7"/>
    <w:rsid w:val="00783101"/>
    <w:rsid w:val="00783B35"/>
    <w:rsid w:val="007867C8"/>
    <w:rsid w:val="00786BCC"/>
    <w:rsid w:val="0078797F"/>
    <w:rsid w:val="00790284"/>
    <w:rsid w:val="0079088E"/>
    <w:rsid w:val="007908F1"/>
    <w:rsid w:val="00790C2A"/>
    <w:rsid w:val="00791981"/>
    <w:rsid w:val="00792319"/>
    <w:rsid w:val="00793440"/>
    <w:rsid w:val="0079359F"/>
    <w:rsid w:val="007944ED"/>
    <w:rsid w:val="00795FDD"/>
    <w:rsid w:val="0079602E"/>
    <w:rsid w:val="00796944"/>
    <w:rsid w:val="00797C76"/>
    <w:rsid w:val="00797D05"/>
    <w:rsid w:val="007A1E8F"/>
    <w:rsid w:val="007A26B2"/>
    <w:rsid w:val="007A38FF"/>
    <w:rsid w:val="007A3984"/>
    <w:rsid w:val="007A3F56"/>
    <w:rsid w:val="007A6866"/>
    <w:rsid w:val="007A6EE6"/>
    <w:rsid w:val="007A6EE9"/>
    <w:rsid w:val="007A7CFD"/>
    <w:rsid w:val="007B14DB"/>
    <w:rsid w:val="007B52AB"/>
    <w:rsid w:val="007B65BF"/>
    <w:rsid w:val="007B708F"/>
    <w:rsid w:val="007B7585"/>
    <w:rsid w:val="007B7A00"/>
    <w:rsid w:val="007C0644"/>
    <w:rsid w:val="007C0DD2"/>
    <w:rsid w:val="007C0E8D"/>
    <w:rsid w:val="007C1F5F"/>
    <w:rsid w:val="007C3A11"/>
    <w:rsid w:val="007C41E6"/>
    <w:rsid w:val="007C57AF"/>
    <w:rsid w:val="007C69C2"/>
    <w:rsid w:val="007C70FD"/>
    <w:rsid w:val="007C7D71"/>
    <w:rsid w:val="007D2FEC"/>
    <w:rsid w:val="007D321F"/>
    <w:rsid w:val="007D46DE"/>
    <w:rsid w:val="007D4E9D"/>
    <w:rsid w:val="007D55CC"/>
    <w:rsid w:val="007E059F"/>
    <w:rsid w:val="007E1449"/>
    <w:rsid w:val="007E3555"/>
    <w:rsid w:val="007F28EC"/>
    <w:rsid w:val="007F4FFD"/>
    <w:rsid w:val="007F501A"/>
    <w:rsid w:val="007F530C"/>
    <w:rsid w:val="007F685B"/>
    <w:rsid w:val="008016CA"/>
    <w:rsid w:val="008017C1"/>
    <w:rsid w:val="00801A24"/>
    <w:rsid w:val="00811BC2"/>
    <w:rsid w:val="008121D6"/>
    <w:rsid w:val="00814D90"/>
    <w:rsid w:val="00815E12"/>
    <w:rsid w:val="008165F9"/>
    <w:rsid w:val="0081708B"/>
    <w:rsid w:val="008171B9"/>
    <w:rsid w:val="00822361"/>
    <w:rsid w:val="008223F4"/>
    <w:rsid w:val="00823834"/>
    <w:rsid w:val="00823CA4"/>
    <w:rsid w:val="00825105"/>
    <w:rsid w:val="00825899"/>
    <w:rsid w:val="00826DF6"/>
    <w:rsid w:val="008302CB"/>
    <w:rsid w:val="00831951"/>
    <w:rsid w:val="0083244D"/>
    <w:rsid w:val="00832495"/>
    <w:rsid w:val="00832660"/>
    <w:rsid w:val="00834317"/>
    <w:rsid w:val="0083735A"/>
    <w:rsid w:val="00837E6D"/>
    <w:rsid w:val="008416DE"/>
    <w:rsid w:val="00841DE9"/>
    <w:rsid w:val="00842AFF"/>
    <w:rsid w:val="00842F08"/>
    <w:rsid w:val="00843A95"/>
    <w:rsid w:val="008454B6"/>
    <w:rsid w:val="00850438"/>
    <w:rsid w:val="00853425"/>
    <w:rsid w:val="008539F2"/>
    <w:rsid w:val="00855435"/>
    <w:rsid w:val="00855F88"/>
    <w:rsid w:val="00857A0C"/>
    <w:rsid w:val="00857C23"/>
    <w:rsid w:val="00862E3C"/>
    <w:rsid w:val="00863899"/>
    <w:rsid w:val="0086435B"/>
    <w:rsid w:val="0086453F"/>
    <w:rsid w:val="0086625E"/>
    <w:rsid w:val="00866A77"/>
    <w:rsid w:val="00870DA0"/>
    <w:rsid w:val="00871F12"/>
    <w:rsid w:val="00872463"/>
    <w:rsid w:val="00872F3A"/>
    <w:rsid w:val="00873D4C"/>
    <w:rsid w:val="00874BC9"/>
    <w:rsid w:val="00875B0B"/>
    <w:rsid w:val="00875D21"/>
    <w:rsid w:val="00876519"/>
    <w:rsid w:val="00877728"/>
    <w:rsid w:val="00877879"/>
    <w:rsid w:val="00881A46"/>
    <w:rsid w:val="00881D5C"/>
    <w:rsid w:val="008855CE"/>
    <w:rsid w:val="00890649"/>
    <w:rsid w:val="00890E13"/>
    <w:rsid w:val="00891747"/>
    <w:rsid w:val="00891B60"/>
    <w:rsid w:val="00892269"/>
    <w:rsid w:val="00892DD0"/>
    <w:rsid w:val="008930A6"/>
    <w:rsid w:val="00893753"/>
    <w:rsid w:val="008945CF"/>
    <w:rsid w:val="00896270"/>
    <w:rsid w:val="008A1239"/>
    <w:rsid w:val="008A15E7"/>
    <w:rsid w:val="008A1DBD"/>
    <w:rsid w:val="008A4A55"/>
    <w:rsid w:val="008A7FF8"/>
    <w:rsid w:val="008B2BC2"/>
    <w:rsid w:val="008B31C7"/>
    <w:rsid w:val="008B39D9"/>
    <w:rsid w:val="008B3DE5"/>
    <w:rsid w:val="008B3F7A"/>
    <w:rsid w:val="008B4872"/>
    <w:rsid w:val="008B6DD8"/>
    <w:rsid w:val="008C00D1"/>
    <w:rsid w:val="008C08BF"/>
    <w:rsid w:val="008C121E"/>
    <w:rsid w:val="008C13BB"/>
    <w:rsid w:val="008C3E97"/>
    <w:rsid w:val="008C3F28"/>
    <w:rsid w:val="008C600D"/>
    <w:rsid w:val="008C7297"/>
    <w:rsid w:val="008D090E"/>
    <w:rsid w:val="008D2F51"/>
    <w:rsid w:val="008D412F"/>
    <w:rsid w:val="008D6E20"/>
    <w:rsid w:val="008D6E32"/>
    <w:rsid w:val="008D725B"/>
    <w:rsid w:val="008E1D3A"/>
    <w:rsid w:val="008E3CD3"/>
    <w:rsid w:val="008E3F04"/>
    <w:rsid w:val="008E5C6E"/>
    <w:rsid w:val="008E5E0B"/>
    <w:rsid w:val="008E5E70"/>
    <w:rsid w:val="008E6249"/>
    <w:rsid w:val="008E6450"/>
    <w:rsid w:val="008F26E1"/>
    <w:rsid w:val="008F2B5C"/>
    <w:rsid w:val="008F43AF"/>
    <w:rsid w:val="008F4DE5"/>
    <w:rsid w:val="008F54B7"/>
    <w:rsid w:val="008F55CB"/>
    <w:rsid w:val="008F5B27"/>
    <w:rsid w:val="008F6048"/>
    <w:rsid w:val="008F64C5"/>
    <w:rsid w:val="008F6FF4"/>
    <w:rsid w:val="008F7847"/>
    <w:rsid w:val="008F7C2D"/>
    <w:rsid w:val="00900922"/>
    <w:rsid w:val="00901AB6"/>
    <w:rsid w:val="00902B2C"/>
    <w:rsid w:val="00902F44"/>
    <w:rsid w:val="0090323E"/>
    <w:rsid w:val="009035B1"/>
    <w:rsid w:val="00903A5D"/>
    <w:rsid w:val="009046DA"/>
    <w:rsid w:val="00911028"/>
    <w:rsid w:val="00912065"/>
    <w:rsid w:val="00913470"/>
    <w:rsid w:val="009135A5"/>
    <w:rsid w:val="00915785"/>
    <w:rsid w:val="00916A74"/>
    <w:rsid w:val="00921F84"/>
    <w:rsid w:val="00924AD7"/>
    <w:rsid w:val="009263C9"/>
    <w:rsid w:val="00927953"/>
    <w:rsid w:val="00931507"/>
    <w:rsid w:val="009320FD"/>
    <w:rsid w:val="00932786"/>
    <w:rsid w:val="00932CA7"/>
    <w:rsid w:val="00940826"/>
    <w:rsid w:val="00940BC2"/>
    <w:rsid w:val="00941A3C"/>
    <w:rsid w:val="00942139"/>
    <w:rsid w:val="009428EA"/>
    <w:rsid w:val="00944A4E"/>
    <w:rsid w:val="00944A9B"/>
    <w:rsid w:val="00945A3C"/>
    <w:rsid w:val="00946C99"/>
    <w:rsid w:val="0094727C"/>
    <w:rsid w:val="00947C85"/>
    <w:rsid w:val="00947F7E"/>
    <w:rsid w:val="00950847"/>
    <w:rsid w:val="00950A4A"/>
    <w:rsid w:val="00951217"/>
    <w:rsid w:val="00952246"/>
    <w:rsid w:val="00952572"/>
    <w:rsid w:val="00952F64"/>
    <w:rsid w:val="00954AD8"/>
    <w:rsid w:val="00956994"/>
    <w:rsid w:val="00956C75"/>
    <w:rsid w:val="00957F51"/>
    <w:rsid w:val="009605CE"/>
    <w:rsid w:val="009609B4"/>
    <w:rsid w:val="00960A98"/>
    <w:rsid w:val="00966179"/>
    <w:rsid w:val="00966A47"/>
    <w:rsid w:val="00966EBD"/>
    <w:rsid w:val="0097244B"/>
    <w:rsid w:val="0097300F"/>
    <w:rsid w:val="009732AC"/>
    <w:rsid w:val="00973B28"/>
    <w:rsid w:val="00974598"/>
    <w:rsid w:val="009754FC"/>
    <w:rsid w:val="0097608E"/>
    <w:rsid w:val="00977E2C"/>
    <w:rsid w:val="009806C4"/>
    <w:rsid w:val="00982051"/>
    <w:rsid w:val="00982AEE"/>
    <w:rsid w:val="009832BD"/>
    <w:rsid w:val="00984151"/>
    <w:rsid w:val="00986E8B"/>
    <w:rsid w:val="00987349"/>
    <w:rsid w:val="00991FFD"/>
    <w:rsid w:val="00992703"/>
    <w:rsid w:val="00992E5A"/>
    <w:rsid w:val="00995327"/>
    <w:rsid w:val="00995667"/>
    <w:rsid w:val="009956C6"/>
    <w:rsid w:val="0099606C"/>
    <w:rsid w:val="00997590"/>
    <w:rsid w:val="00997DAE"/>
    <w:rsid w:val="009A1C83"/>
    <w:rsid w:val="009A23DA"/>
    <w:rsid w:val="009A2ABB"/>
    <w:rsid w:val="009A2B1A"/>
    <w:rsid w:val="009A4D37"/>
    <w:rsid w:val="009A6D73"/>
    <w:rsid w:val="009A7B1E"/>
    <w:rsid w:val="009B0794"/>
    <w:rsid w:val="009B13E9"/>
    <w:rsid w:val="009B219E"/>
    <w:rsid w:val="009B3B3E"/>
    <w:rsid w:val="009B3C6B"/>
    <w:rsid w:val="009B428D"/>
    <w:rsid w:val="009B5B36"/>
    <w:rsid w:val="009B635E"/>
    <w:rsid w:val="009B7B62"/>
    <w:rsid w:val="009C0125"/>
    <w:rsid w:val="009C061B"/>
    <w:rsid w:val="009C2EB2"/>
    <w:rsid w:val="009C431B"/>
    <w:rsid w:val="009C46B4"/>
    <w:rsid w:val="009C4DB0"/>
    <w:rsid w:val="009C4E18"/>
    <w:rsid w:val="009C60E9"/>
    <w:rsid w:val="009D0C11"/>
    <w:rsid w:val="009D138B"/>
    <w:rsid w:val="009D2850"/>
    <w:rsid w:val="009D28DE"/>
    <w:rsid w:val="009D2ABD"/>
    <w:rsid w:val="009D2D3B"/>
    <w:rsid w:val="009D306F"/>
    <w:rsid w:val="009D341C"/>
    <w:rsid w:val="009D40C2"/>
    <w:rsid w:val="009D5852"/>
    <w:rsid w:val="009D722D"/>
    <w:rsid w:val="009E0206"/>
    <w:rsid w:val="009E0EB8"/>
    <w:rsid w:val="009E3A5A"/>
    <w:rsid w:val="009E48E5"/>
    <w:rsid w:val="009E4EEE"/>
    <w:rsid w:val="009E595A"/>
    <w:rsid w:val="009E7BF8"/>
    <w:rsid w:val="009F0314"/>
    <w:rsid w:val="009F0E01"/>
    <w:rsid w:val="009F371B"/>
    <w:rsid w:val="009F3A60"/>
    <w:rsid w:val="009F6DA1"/>
    <w:rsid w:val="009F7166"/>
    <w:rsid w:val="009F7E15"/>
    <w:rsid w:val="009F7E57"/>
    <w:rsid w:val="00A00043"/>
    <w:rsid w:val="00A01663"/>
    <w:rsid w:val="00A01CDE"/>
    <w:rsid w:val="00A03F85"/>
    <w:rsid w:val="00A05374"/>
    <w:rsid w:val="00A057B1"/>
    <w:rsid w:val="00A05F4F"/>
    <w:rsid w:val="00A1099D"/>
    <w:rsid w:val="00A11FE0"/>
    <w:rsid w:val="00A125A8"/>
    <w:rsid w:val="00A12E36"/>
    <w:rsid w:val="00A17821"/>
    <w:rsid w:val="00A17EBB"/>
    <w:rsid w:val="00A17FC9"/>
    <w:rsid w:val="00A20007"/>
    <w:rsid w:val="00A20AA8"/>
    <w:rsid w:val="00A21DEC"/>
    <w:rsid w:val="00A22C9C"/>
    <w:rsid w:val="00A31FAC"/>
    <w:rsid w:val="00A32178"/>
    <w:rsid w:val="00A32BB1"/>
    <w:rsid w:val="00A3326F"/>
    <w:rsid w:val="00A347C1"/>
    <w:rsid w:val="00A362B9"/>
    <w:rsid w:val="00A36BC9"/>
    <w:rsid w:val="00A36F84"/>
    <w:rsid w:val="00A37A9C"/>
    <w:rsid w:val="00A40100"/>
    <w:rsid w:val="00A41FCB"/>
    <w:rsid w:val="00A42C41"/>
    <w:rsid w:val="00A4368C"/>
    <w:rsid w:val="00A439D6"/>
    <w:rsid w:val="00A43A44"/>
    <w:rsid w:val="00A43DF7"/>
    <w:rsid w:val="00A44604"/>
    <w:rsid w:val="00A45DED"/>
    <w:rsid w:val="00A472E0"/>
    <w:rsid w:val="00A473CF"/>
    <w:rsid w:val="00A528B3"/>
    <w:rsid w:val="00A5445C"/>
    <w:rsid w:val="00A54B57"/>
    <w:rsid w:val="00A54BFE"/>
    <w:rsid w:val="00A60EF8"/>
    <w:rsid w:val="00A61434"/>
    <w:rsid w:val="00A6150D"/>
    <w:rsid w:val="00A62D9B"/>
    <w:rsid w:val="00A64B64"/>
    <w:rsid w:val="00A652C8"/>
    <w:rsid w:val="00A65602"/>
    <w:rsid w:val="00A65F10"/>
    <w:rsid w:val="00A66F63"/>
    <w:rsid w:val="00A67096"/>
    <w:rsid w:val="00A6798D"/>
    <w:rsid w:val="00A71601"/>
    <w:rsid w:val="00A72808"/>
    <w:rsid w:val="00A74A98"/>
    <w:rsid w:val="00A7572B"/>
    <w:rsid w:val="00A7777B"/>
    <w:rsid w:val="00A83627"/>
    <w:rsid w:val="00A83B39"/>
    <w:rsid w:val="00A859A7"/>
    <w:rsid w:val="00A85EE7"/>
    <w:rsid w:val="00A867ED"/>
    <w:rsid w:val="00A877EC"/>
    <w:rsid w:val="00A87FB1"/>
    <w:rsid w:val="00A90DAD"/>
    <w:rsid w:val="00A91FAB"/>
    <w:rsid w:val="00A92A97"/>
    <w:rsid w:val="00A934DB"/>
    <w:rsid w:val="00A93677"/>
    <w:rsid w:val="00A93959"/>
    <w:rsid w:val="00A96348"/>
    <w:rsid w:val="00AA1579"/>
    <w:rsid w:val="00AA26F0"/>
    <w:rsid w:val="00AA2E89"/>
    <w:rsid w:val="00AA3668"/>
    <w:rsid w:val="00AA3DC3"/>
    <w:rsid w:val="00AA5942"/>
    <w:rsid w:val="00AA6958"/>
    <w:rsid w:val="00AA71BC"/>
    <w:rsid w:val="00AB3A85"/>
    <w:rsid w:val="00AB5664"/>
    <w:rsid w:val="00AB5808"/>
    <w:rsid w:val="00AB5A2A"/>
    <w:rsid w:val="00AC0A90"/>
    <w:rsid w:val="00AC0E86"/>
    <w:rsid w:val="00AC16F8"/>
    <w:rsid w:val="00AC17A8"/>
    <w:rsid w:val="00AC26C1"/>
    <w:rsid w:val="00AC3540"/>
    <w:rsid w:val="00AC5A78"/>
    <w:rsid w:val="00AC5EFA"/>
    <w:rsid w:val="00AC7155"/>
    <w:rsid w:val="00AD0F9A"/>
    <w:rsid w:val="00AD15BF"/>
    <w:rsid w:val="00AD17B0"/>
    <w:rsid w:val="00AD2795"/>
    <w:rsid w:val="00AD2B7D"/>
    <w:rsid w:val="00AD2E0D"/>
    <w:rsid w:val="00AD3511"/>
    <w:rsid w:val="00AD6A5D"/>
    <w:rsid w:val="00AD6C2F"/>
    <w:rsid w:val="00AE0FC1"/>
    <w:rsid w:val="00AE1084"/>
    <w:rsid w:val="00AE2C14"/>
    <w:rsid w:val="00AE34A4"/>
    <w:rsid w:val="00AE354A"/>
    <w:rsid w:val="00AE393F"/>
    <w:rsid w:val="00AE42B2"/>
    <w:rsid w:val="00AE4D9A"/>
    <w:rsid w:val="00AE605D"/>
    <w:rsid w:val="00AE672F"/>
    <w:rsid w:val="00AF019C"/>
    <w:rsid w:val="00AF28B2"/>
    <w:rsid w:val="00AF3EA9"/>
    <w:rsid w:val="00AF643A"/>
    <w:rsid w:val="00B036B9"/>
    <w:rsid w:val="00B03F02"/>
    <w:rsid w:val="00B05BCB"/>
    <w:rsid w:val="00B05F2B"/>
    <w:rsid w:val="00B10524"/>
    <w:rsid w:val="00B10ADD"/>
    <w:rsid w:val="00B11307"/>
    <w:rsid w:val="00B121EB"/>
    <w:rsid w:val="00B12D29"/>
    <w:rsid w:val="00B1350F"/>
    <w:rsid w:val="00B214A3"/>
    <w:rsid w:val="00B22228"/>
    <w:rsid w:val="00B243BD"/>
    <w:rsid w:val="00B24466"/>
    <w:rsid w:val="00B252AD"/>
    <w:rsid w:val="00B25AAF"/>
    <w:rsid w:val="00B25E88"/>
    <w:rsid w:val="00B27534"/>
    <w:rsid w:val="00B27993"/>
    <w:rsid w:val="00B3018F"/>
    <w:rsid w:val="00B318F4"/>
    <w:rsid w:val="00B321B5"/>
    <w:rsid w:val="00B329F9"/>
    <w:rsid w:val="00B330EC"/>
    <w:rsid w:val="00B33120"/>
    <w:rsid w:val="00B33934"/>
    <w:rsid w:val="00B33BAA"/>
    <w:rsid w:val="00B34186"/>
    <w:rsid w:val="00B352D3"/>
    <w:rsid w:val="00B35958"/>
    <w:rsid w:val="00B37D6E"/>
    <w:rsid w:val="00B420D5"/>
    <w:rsid w:val="00B42246"/>
    <w:rsid w:val="00B46E3E"/>
    <w:rsid w:val="00B5019A"/>
    <w:rsid w:val="00B51822"/>
    <w:rsid w:val="00B51FD7"/>
    <w:rsid w:val="00B52C62"/>
    <w:rsid w:val="00B5310E"/>
    <w:rsid w:val="00B53143"/>
    <w:rsid w:val="00B54323"/>
    <w:rsid w:val="00B55779"/>
    <w:rsid w:val="00B55A6C"/>
    <w:rsid w:val="00B60E94"/>
    <w:rsid w:val="00B62B92"/>
    <w:rsid w:val="00B64077"/>
    <w:rsid w:val="00B64690"/>
    <w:rsid w:val="00B64DD9"/>
    <w:rsid w:val="00B65924"/>
    <w:rsid w:val="00B67AE3"/>
    <w:rsid w:val="00B72E9B"/>
    <w:rsid w:val="00B733DE"/>
    <w:rsid w:val="00B73C0D"/>
    <w:rsid w:val="00B741B7"/>
    <w:rsid w:val="00B74C9D"/>
    <w:rsid w:val="00B74F02"/>
    <w:rsid w:val="00B7585A"/>
    <w:rsid w:val="00B770DF"/>
    <w:rsid w:val="00B77A39"/>
    <w:rsid w:val="00B81188"/>
    <w:rsid w:val="00B8154B"/>
    <w:rsid w:val="00B815BC"/>
    <w:rsid w:val="00B81862"/>
    <w:rsid w:val="00B81D39"/>
    <w:rsid w:val="00B8295C"/>
    <w:rsid w:val="00B86931"/>
    <w:rsid w:val="00B876A1"/>
    <w:rsid w:val="00B90931"/>
    <w:rsid w:val="00B90D22"/>
    <w:rsid w:val="00B91CD1"/>
    <w:rsid w:val="00B91E03"/>
    <w:rsid w:val="00B92664"/>
    <w:rsid w:val="00B93173"/>
    <w:rsid w:val="00B956FA"/>
    <w:rsid w:val="00B97041"/>
    <w:rsid w:val="00B974FC"/>
    <w:rsid w:val="00BA0A1C"/>
    <w:rsid w:val="00BA5595"/>
    <w:rsid w:val="00BA753E"/>
    <w:rsid w:val="00BA75FE"/>
    <w:rsid w:val="00BB07C3"/>
    <w:rsid w:val="00BB0A98"/>
    <w:rsid w:val="00BB43FE"/>
    <w:rsid w:val="00BB58B4"/>
    <w:rsid w:val="00BB6286"/>
    <w:rsid w:val="00BB64DD"/>
    <w:rsid w:val="00BC0A93"/>
    <w:rsid w:val="00BC2134"/>
    <w:rsid w:val="00BC4367"/>
    <w:rsid w:val="00BC4DC5"/>
    <w:rsid w:val="00BC718F"/>
    <w:rsid w:val="00BC7E5D"/>
    <w:rsid w:val="00BD0F9C"/>
    <w:rsid w:val="00BD0FD8"/>
    <w:rsid w:val="00BD1DF4"/>
    <w:rsid w:val="00BD200F"/>
    <w:rsid w:val="00BD24D4"/>
    <w:rsid w:val="00BD2C7A"/>
    <w:rsid w:val="00BD50C0"/>
    <w:rsid w:val="00BD54BA"/>
    <w:rsid w:val="00BD790D"/>
    <w:rsid w:val="00BE118F"/>
    <w:rsid w:val="00BE13F6"/>
    <w:rsid w:val="00BE3C75"/>
    <w:rsid w:val="00BE619D"/>
    <w:rsid w:val="00BE699A"/>
    <w:rsid w:val="00BF0406"/>
    <w:rsid w:val="00BF04B1"/>
    <w:rsid w:val="00BF08AD"/>
    <w:rsid w:val="00BF0D25"/>
    <w:rsid w:val="00BF32E9"/>
    <w:rsid w:val="00BF3F9F"/>
    <w:rsid w:val="00BF5F6D"/>
    <w:rsid w:val="00BF62F9"/>
    <w:rsid w:val="00BF6989"/>
    <w:rsid w:val="00BF6E85"/>
    <w:rsid w:val="00BF7467"/>
    <w:rsid w:val="00C0120E"/>
    <w:rsid w:val="00C02A44"/>
    <w:rsid w:val="00C03050"/>
    <w:rsid w:val="00C0360F"/>
    <w:rsid w:val="00C05017"/>
    <w:rsid w:val="00C06200"/>
    <w:rsid w:val="00C06345"/>
    <w:rsid w:val="00C070D6"/>
    <w:rsid w:val="00C0770D"/>
    <w:rsid w:val="00C103AA"/>
    <w:rsid w:val="00C10D3F"/>
    <w:rsid w:val="00C116C3"/>
    <w:rsid w:val="00C12EA0"/>
    <w:rsid w:val="00C225DC"/>
    <w:rsid w:val="00C22BF7"/>
    <w:rsid w:val="00C2380B"/>
    <w:rsid w:val="00C2620C"/>
    <w:rsid w:val="00C26286"/>
    <w:rsid w:val="00C26A54"/>
    <w:rsid w:val="00C30ECD"/>
    <w:rsid w:val="00C33627"/>
    <w:rsid w:val="00C33AF6"/>
    <w:rsid w:val="00C33C64"/>
    <w:rsid w:val="00C344AD"/>
    <w:rsid w:val="00C350F5"/>
    <w:rsid w:val="00C402F4"/>
    <w:rsid w:val="00C41048"/>
    <w:rsid w:val="00C43726"/>
    <w:rsid w:val="00C43A9F"/>
    <w:rsid w:val="00C43AFE"/>
    <w:rsid w:val="00C43CD9"/>
    <w:rsid w:val="00C445A8"/>
    <w:rsid w:val="00C450FA"/>
    <w:rsid w:val="00C47034"/>
    <w:rsid w:val="00C527B7"/>
    <w:rsid w:val="00C528CB"/>
    <w:rsid w:val="00C52FBB"/>
    <w:rsid w:val="00C538DA"/>
    <w:rsid w:val="00C550D0"/>
    <w:rsid w:val="00C55EC4"/>
    <w:rsid w:val="00C56FF1"/>
    <w:rsid w:val="00C60245"/>
    <w:rsid w:val="00C6280F"/>
    <w:rsid w:val="00C6293D"/>
    <w:rsid w:val="00C6358F"/>
    <w:rsid w:val="00C638FC"/>
    <w:rsid w:val="00C63E77"/>
    <w:rsid w:val="00C669ED"/>
    <w:rsid w:val="00C67262"/>
    <w:rsid w:val="00C67DFC"/>
    <w:rsid w:val="00C67EAD"/>
    <w:rsid w:val="00C71E5B"/>
    <w:rsid w:val="00C72490"/>
    <w:rsid w:val="00C73794"/>
    <w:rsid w:val="00C765E5"/>
    <w:rsid w:val="00C80958"/>
    <w:rsid w:val="00C821FF"/>
    <w:rsid w:val="00C8316E"/>
    <w:rsid w:val="00C836F0"/>
    <w:rsid w:val="00C83AA4"/>
    <w:rsid w:val="00C84BAC"/>
    <w:rsid w:val="00C8657D"/>
    <w:rsid w:val="00C86D8E"/>
    <w:rsid w:val="00C919BA"/>
    <w:rsid w:val="00C93410"/>
    <w:rsid w:val="00C950E9"/>
    <w:rsid w:val="00CA0342"/>
    <w:rsid w:val="00CA048C"/>
    <w:rsid w:val="00CA0F29"/>
    <w:rsid w:val="00CA39CA"/>
    <w:rsid w:val="00CA483A"/>
    <w:rsid w:val="00CB05AD"/>
    <w:rsid w:val="00CB0BAB"/>
    <w:rsid w:val="00CB0E1C"/>
    <w:rsid w:val="00CB192A"/>
    <w:rsid w:val="00CB22D9"/>
    <w:rsid w:val="00CB3009"/>
    <w:rsid w:val="00CB51E6"/>
    <w:rsid w:val="00CC0623"/>
    <w:rsid w:val="00CC1236"/>
    <w:rsid w:val="00CC261D"/>
    <w:rsid w:val="00CC2C20"/>
    <w:rsid w:val="00CC36D1"/>
    <w:rsid w:val="00CC4FDF"/>
    <w:rsid w:val="00CC51B0"/>
    <w:rsid w:val="00CC640E"/>
    <w:rsid w:val="00CC6FCB"/>
    <w:rsid w:val="00CC75F8"/>
    <w:rsid w:val="00CC79AB"/>
    <w:rsid w:val="00CC7C9A"/>
    <w:rsid w:val="00CD028F"/>
    <w:rsid w:val="00CD0C78"/>
    <w:rsid w:val="00CD1792"/>
    <w:rsid w:val="00CD1E8D"/>
    <w:rsid w:val="00CD35E9"/>
    <w:rsid w:val="00CD39C4"/>
    <w:rsid w:val="00CD3C8E"/>
    <w:rsid w:val="00CE137D"/>
    <w:rsid w:val="00CE16AC"/>
    <w:rsid w:val="00CE1781"/>
    <w:rsid w:val="00CE1D2B"/>
    <w:rsid w:val="00CE66F3"/>
    <w:rsid w:val="00CF1B50"/>
    <w:rsid w:val="00CF2801"/>
    <w:rsid w:val="00CF2D6B"/>
    <w:rsid w:val="00CF2F49"/>
    <w:rsid w:val="00CF406E"/>
    <w:rsid w:val="00CF4747"/>
    <w:rsid w:val="00CF5D3D"/>
    <w:rsid w:val="00CF6370"/>
    <w:rsid w:val="00CF7E4D"/>
    <w:rsid w:val="00D00C64"/>
    <w:rsid w:val="00D01005"/>
    <w:rsid w:val="00D039C1"/>
    <w:rsid w:val="00D0672F"/>
    <w:rsid w:val="00D1049A"/>
    <w:rsid w:val="00D11150"/>
    <w:rsid w:val="00D1207C"/>
    <w:rsid w:val="00D129D0"/>
    <w:rsid w:val="00D1420C"/>
    <w:rsid w:val="00D143C7"/>
    <w:rsid w:val="00D14FF6"/>
    <w:rsid w:val="00D152D2"/>
    <w:rsid w:val="00D1530E"/>
    <w:rsid w:val="00D15649"/>
    <w:rsid w:val="00D176C7"/>
    <w:rsid w:val="00D178A0"/>
    <w:rsid w:val="00D21082"/>
    <w:rsid w:val="00D22425"/>
    <w:rsid w:val="00D2253A"/>
    <w:rsid w:val="00D22A1A"/>
    <w:rsid w:val="00D24955"/>
    <w:rsid w:val="00D25074"/>
    <w:rsid w:val="00D25ABE"/>
    <w:rsid w:val="00D26A73"/>
    <w:rsid w:val="00D26FC1"/>
    <w:rsid w:val="00D273B9"/>
    <w:rsid w:val="00D31061"/>
    <w:rsid w:val="00D31AE6"/>
    <w:rsid w:val="00D370B6"/>
    <w:rsid w:val="00D379D5"/>
    <w:rsid w:val="00D408C8"/>
    <w:rsid w:val="00D40943"/>
    <w:rsid w:val="00D419FE"/>
    <w:rsid w:val="00D45005"/>
    <w:rsid w:val="00D5082D"/>
    <w:rsid w:val="00D5166B"/>
    <w:rsid w:val="00D541CD"/>
    <w:rsid w:val="00D565A2"/>
    <w:rsid w:val="00D565A7"/>
    <w:rsid w:val="00D60676"/>
    <w:rsid w:val="00D60B00"/>
    <w:rsid w:val="00D61407"/>
    <w:rsid w:val="00D63717"/>
    <w:rsid w:val="00D66DC0"/>
    <w:rsid w:val="00D670FC"/>
    <w:rsid w:val="00D67177"/>
    <w:rsid w:val="00D70227"/>
    <w:rsid w:val="00D746D2"/>
    <w:rsid w:val="00D7485B"/>
    <w:rsid w:val="00D7586F"/>
    <w:rsid w:val="00D75ADE"/>
    <w:rsid w:val="00D75F2E"/>
    <w:rsid w:val="00D762E2"/>
    <w:rsid w:val="00D773A4"/>
    <w:rsid w:val="00D81D82"/>
    <w:rsid w:val="00D86503"/>
    <w:rsid w:val="00D902E5"/>
    <w:rsid w:val="00D91F96"/>
    <w:rsid w:val="00D94D58"/>
    <w:rsid w:val="00D95132"/>
    <w:rsid w:val="00DA003D"/>
    <w:rsid w:val="00DA112F"/>
    <w:rsid w:val="00DA1F99"/>
    <w:rsid w:val="00DA3444"/>
    <w:rsid w:val="00DA544D"/>
    <w:rsid w:val="00DA58E1"/>
    <w:rsid w:val="00DB12F5"/>
    <w:rsid w:val="00DB146B"/>
    <w:rsid w:val="00DB4343"/>
    <w:rsid w:val="00DB5D5B"/>
    <w:rsid w:val="00DB674E"/>
    <w:rsid w:val="00DB6C69"/>
    <w:rsid w:val="00DC2610"/>
    <w:rsid w:val="00DC2C27"/>
    <w:rsid w:val="00DC2C2B"/>
    <w:rsid w:val="00DC3753"/>
    <w:rsid w:val="00DC43C3"/>
    <w:rsid w:val="00DC599D"/>
    <w:rsid w:val="00DD1281"/>
    <w:rsid w:val="00DD2515"/>
    <w:rsid w:val="00DD5020"/>
    <w:rsid w:val="00DD514E"/>
    <w:rsid w:val="00DD732D"/>
    <w:rsid w:val="00DD7C74"/>
    <w:rsid w:val="00DE047C"/>
    <w:rsid w:val="00DE0D2E"/>
    <w:rsid w:val="00DE6CB5"/>
    <w:rsid w:val="00DF536A"/>
    <w:rsid w:val="00DF5BA9"/>
    <w:rsid w:val="00DF7B58"/>
    <w:rsid w:val="00E0038D"/>
    <w:rsid w:val="00E01C76"/>
    <w:rsid w:val="00E026D6"/>
    <w:rsid w:val="00E030DB"/>
    <w:rsid w:val="00E03498"/>
    <w:rsid w:val="00E03942"/>
    <w:rsid w:val="00E03B8F"/>
    <w:rsid w:val="00E045C4"/>
    <w:rsid w:val="00E04ABA"/>
    <w:rsid w:val="00E05083"/>
    <w:rsid w:val="00E05960"/>
    <w:rsid w:val="00E070A2"/>
    <w:rsid w:val="00E111F6"/>
    <w:rsid w:val="00E11D1A"/>
    <w:rsid w:val="00E12278"/>
    <w:rsid w:val="00E13B52"/>
    <w:rsid w:val="00E13BCD"/>
    <w:rsid w:val="00E1489D"/>
    <w:rsid w:val="00E1491E"/>
    <w:rsid w:val="00E14C6C"/>
    <w:rsid w:val="00E155C9"/>
    <w:rsid w:val="00E16656"/>
    <w:rsid w:val="00E173DE"/>
    <w:rsid w:val="00E175A4"/>
    <w:rsid w:val="00E17902"/>
    <w:rsid w:val="00E2062F"/>
    <w:rsid w:val="00E20BDE"/>
    <w:rsid w:val="00E20D93"/>
    <w:rsid w:val="00E21D78"/>
    <w:rsid w:val="00E22500"/>
    <w:rsid w:val="00E233D9"/>
    <w:rsid w:val="00E242E0"/>
    <w:rsid w:val="00E24536"/>
    <w:rsid w:val="00E24D2F"/>
    <w:rsid w:val="00E24E6D"/>
    <w:rsid w:val="00E265AB"/>
    <w:rsid w:val="00E27C6F"/>
    <w:rsid w:val="00E324D4"/>
    <w:rsid w:val="00E327EE"/>
    <w:rsid w:val="00E327FA"/>
    <w:rsid w:val="00E34527"/>
    <w:rsid w:val="00E3493E"/>
    <w:rsid w:val="00E356F3"/>
    <w:rsid w:val="00E3713C"/>
    <w:rsid w:val="00E3744A"/>
    <w:rsid w:val="00E4070C"/>
    <w:rsid w:val="00E41CB4"/>
    <w:rsid w:val="00E42CF3"/>
    <w:rsid w:val="00E4332A"/>
    <w:rsid w:val="00E43D9B"/>
    <w:rsid w:val="00E43DFA"/>
    <w:rsid w:val="00E44614"/>
    <w:rsid w:val="00E4513F"/>
    <w:rsid w:val="00E45588"/>
    <w:rsid w:val="00E46E7E"/>
    <w:rsid w:val="00E470F6"/>
    <w:rsid w:val="00E479AF"/>
    <w:rsid w:val="00E52127"/>
    <w:rsid w:val="00E52607"/>
    <w:rsid w:val="00E53FAD"/>
    <w:rsid w:val="00E5404E"/>
    <w:rsid w:val="00E5441F"/>
    <w:rsid w:val="00E54613"/>
    <w:rsid w:val="00E559CA"/>
    <w:rsid w:val="00E56469"/>
    <w:rsid w:val="00E5754D"/>
    <w:rsid w:val="00E60864"/>
    <w:rsid w:val="00E61B16"/>
    <w:rsid w:val="00E62650"/>
    <w:rsid w:val="00E637B8"/>
    <w:rsid w:val="00E6529C"/>
    <w:rsid w:val="00E66946"/>
    <w:rsid w:val="00E6721E"/>
    <w:rsid w:val="00E70DF0"/>
    <w:rsid w:val="00E71391"/>
    <w:rsid w:val="00E718E6"/>
    <w:rsid w:val="00E72BE0"/>
    <w:rsid w:val="00E73485"/>
    <w:rsid w:val="00E74132"/>
    <w:rsid w:val="00E768AB"/>
    <w:rsid w:val="00E80F79"/>
    <w:rsid w:val="00E81DC3"/>
    <w:rsid w:val="00E827A4"/>
    <w:rsid w:val="00E84578"/>
    <w:rsid w:val="00E85BAE"/>
    <w:rsid w:val="00E87816"/>
    <w:rsid w:val="00E9021E"/>
    <w:rsid w:val="00E904DD"/>
    <w:rsid w:val="00E91499"/>
    <w:rsid w:val="00E920B4"/>
    <w:rsid w:val="00E9471B"/>
    <w:rsid w:val="00E969CD"/>
    <w:rsid w:val="00E969EF"/>
    <w:rsid w:val="00EA095D"/>
    <w:rsid w:val="00EA0C49"/>
    <w:rsid w:val="00EA0E65"/>
    <w:rsid w:val="00EA3FAD"/>
    <w:rsid w:val="00EA6773"/>
    <w:rsid w:val="00EB0FA5"/>
    <w:rsid w:val="00EB209B"/>
    <w:rsid w:val="00EB3D32"/>
    <w:rsid w:val="00EB3FA7"/>
    <w:rsid w:val="00EB4350"/>
    <w:rsid w:val="00EB444C"/>
    <w:rsid w:val="00EB46FB"/>
    <w:rsid w:val="00EC000B"/>
    <w:rsid w:val="00EC00F3"/>
    <w:rsid w:val="00EC348E"/>
    <w:rsid w:val="00EC4088"/>
    <w:rsid w:val="00EC59AB"/>
    <w:rsid w:val="00EC6BAE"/>
    <w:rsid w:val="00ED0519"/>
    <w:rsid w:val="00ED0F0A"/>
    <w:rsid w:val="00ED248A"/>
    <w:rsid w:val="00ED2586"/>
    <w:rsid w:val="00ED2D48"/>
    <w:rsid w:val="00ED3809"/>
    <w:rsid w:val="00EE16E0"/>
    <w:rsid w:val="00EE1E94"/>
    <w:rsid w:val="00EE38AB"/>
    <w:rsid w:val="00EE3F6C"/>
    <w:rsid w:val="00EE6222"/>
    <w:rsid w:val="00EE7414"/>
    <w:rsid w:val="00EF02F2"/>
    <w:rsid w:val="00EF23B5"/>
    <w:rsid w:val="00EF2BE5"/>
    <w:rsid w:val="00EF2E8C"/>
    <w:rsid w:val="00EF3297"/>
    <w:rsid w:val="00EF37F4"/>
    <w:rsid w:val="00EF40F4"/>
    <w:rsid w:val="00EF4486"/>
    <w:rsid w:val="00F02457"/>
    <w:rsid w:val="00F03F00"/>
    <w:rsid w:val="00F06D03"/>
    <w:rsid w:val="00F10304"/>
    <w:rsid w:val="00F11E39"/>
    <w:rsid w:val="00F11E8E"/>
    <w:rsid w:val="00F127D4"/>
    <w:rsid w:val="00F12BA3"/>
    <w:rsid w:val="00F13945"/>
    <w:rsid w:val="00F14BBD"/>
    <w:rsid w:val="00F154ED"/>
    <w:rsid w:val="00F15D3C"/>
    <w:rsid w:val="00F15DB1"/>
    <w:rsid w:val="00F15EBE"/>
    <w:rsid w:val="00F16734"/>
    <w:rsid w:val="00F17D32"/>
    <w:rsid w:val="00F22A02"/>
    <w:rsid w:val="00F23672"/>
    <w:rsid w:val="00F23767"/>
    <w:rsid w:val="00F23FD3"/>
    <w:rsid w:val="00F245C6"/>
    <w:rsid w:val="00F302EF"/>
    <w:rsid w:val="00F30471"/>
    <w:rsid w:val="00F31292"/>
    <w:rsid w:val="00F31FAB"/>
    <w:rsid w:val="00F32D3B"/>
    <w:rsid w:val="00F355FA"/>
    <w:rsid w:val="00F35914"/>
    <w:rsid w:val="00F41909"/>
    <w:rsid w:val="00F41EAC"/>
    <w:rsid w:val="00F427DD"/>
    <w:rsid w:val="00F4663F"/>
    <w:rsid w:val="00F46802"/>
    <w:rsid w:val="00F46A40"/>
    <w:rsid w:val="00F47066"/>
    <w:rsid w:val="00F50DBE"/>
    <w:rsid w:val="00F50E94"/>
    <w:rsid w:val="00F5216E"/>
    <w:rsid w:val="00F521FE"/>
    <w:rsid w:val="00F57308"/>
    <w:rsid w:val="00F574AC"/>
    <w:rsid w:val="00F57FB0"/>
    <w:rsid w:val="00F60867"/>
    <w:rsid w:val="00F61D82"/>
    <w:rsid w:val="00F63258"/>
    <w:rsid w:val="00F63D3B"/>
    <w:rsid w:val="00F653F7"/>
    <w:rsid w:val="00F65774"/>
    <w:rsid w:val="00F65A0B"/>
    <w:rsid w:val="00F66904"/>
    <w:rsid w:val="00F67293"/>
    <w:rsid w:val="00F67625"/>
    <w:rsid w:val="00F67C74"/>
    <w:rsid w:val="00F70F63"/>
    <w:rsid w:val="00F74D1E"/>
    <w:rsid w:val="00F75277"/>
    <w:rsid w:val="00F757FD"/>
    <w:rsid w:val="00F76C43"/>
    <w:rsid w:val="00F76E20"/>
    <w:rsid w:val="00F813A6"/>
    <w:rsid w:val="00F8249F"/>
    <w:rsid w:val="00F85DB8"/>
    <w:rsid w:val="00F87627"/>
    <w:rsid w:val="00F90703"/>
    <w:rsid w:val="00F91709"/>
    <w:rsid w:val="00F918F5"/>
    <w:rsid w:val="00F9211E"/>
    <w:rsid w:val="00F929FC"/>
    <w:rsid w:val="00F93597"/>
    <w:rsid w:val="00F968B4"/>
    <w:rsid w:val="00F971BF"/>
    <w:rsid w:val="00FA0329"/>
    <w:rsid w:val="00FA1A9A"/>
    <w:rsid w:val="00FA2CC3"/>
    <w:rsid w:val="00FA340F"/>
    <w:rsid w:val="00FA4DEC"/>
    <w:rsid w:val="00FA5E71"/>
    <w:rsid w:val="00FA795F"/>
    <w:rsid w:val="00FB11F4"/>
    <w:rsid w:val="00FB2763"/>
    <w:rsid w:val="00FB37EA"/>
    <w:rsid w:val="00FB3F08"/>
    <w:rsid w:val="00FB4272"/>
    <w:rsid w:val="00FB4BBA"/>
    <w:rsid w:val="00FB54C9"/>
    <w:rsid w:val="00FB5B68"/>
    <w:rsid w:val="00FB6A0A"/>
    <w:rsid w:val="00FB7E7B"/>
    <w:rsid w:val="00FC1532"/>
    <w:rsid w:val="00FC18DE"/>
    <w:rsid w:val="00FC374B"/>
    <w:rsid w:val="00FC418D"/>
    <w:rsid w:val="00FC4B93"/>
    <w:rsid w:val="00FC6378"/>
    <w:rsid w:val="00FD02A1"/>
    <w:rsid w:val="00FD07A1"/>
    <w:rsid w:val="00FD07AB"/>
    <w:rsid w:val="00FD0B48"/>
    <w:rsid w:val="00FD1E9C"/>
    <w:rsid w:val="00FD2799"/>
    <w:rsid w:val="00FD2C75"/>
    <w:rsid w:val="00FD38BF"/>
    <w:rsid w:val="00FD711C"/>
    <w:rsid w:val="00FE02B4"/>
    <w:rsid w:val="00FE1BA6"/>
    <w:rsid w:val="00FE4D7E"/>
    <w:rsid w:val="00FE52FD"/>
    <w:rsid w:val="00FE6301"/>
    <w:rsid w:val="00FE6B15"/>
    <w:rsid w:val="00FE71CD"/>
    <w:rsid w:val="00FF1ED1"/>
    <w:rsid w:val="00FF387A"/>
    <w:rsid w:val="00FF61A4"/>
    <w:rsid w:val="00FF79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f8f8f8"/>
      <o:colormenu v:ext="edit" fillcolor="white"/>
    </o:shapedefaults>
    <o:shapelayout v:ext="edit">
      <o:idmap v:ext="edit" data="1"/>
      <o:regrouptable v:ext="edit">
        <o:entry new="1" old="0"/>
        <o:entry new="2" old="0"/>
        <o:entry new="3" old="0"/>
        <o:entry new="4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2">
    <w:name w:val="Normal"/>
    <w:qFormat/>
    <w:rsid w:val="008B6DD8"/>
    <w:pPr>
      <w:widowControl w:val="0"/>
    </w:pPr>
    <w:rPr>
      <w:kern w:val="2"/>
      <w:sz w:val="24"/>
      <w:szCs w:val="24"/>
    </w:rPr>
  </w:style>
  <w:style w:type="paragraph" w:styleId="10">
    <w:name w:val="heading 1"/>
    <w:aliases w:val="标题1内容"/>
    <w:basedOn w:val="a2"/>
    <w:next w:val="a2"/>
    <w:qFormat/>
    <w:rsid w:val="00516392"/>
    <w:pPr>
      <w:keepNext/>
      <w:keepLines/>
      <w:numPr>
        <w:numId w:val="5"/>
      </w:numPr>
      <w:spacing w:before="120" w:after="120" w:line="578" w:lineRule="auto"/>
      <w:outlineLvl w:val="0"/>
    </w:pPr>
    <w:rPr>
      <w:b/>
      <w:bCs/>
      <w:color w:val="000000"/>
      <w:kern w:val="44"/>
      <w:sz w:val="30"/>
      <w:szCs w:val="30"/>
    </w:rPr>
  </w:style>
  <w:style w:type="paragraph" w:styleId="2">
    <w:name w:val="heading 2"/>
    <w:aliases w:val="标题 2，内容"/>
    <w:basedOn w:val="a2"/>
    <w:next w:val="a2"/>
    <w:qFormat/>
    <w:rsid w:val="00516392"/>
    <w:pPr>
      <w:keepNext/>
      <w:keepLines/>
      <w:numPr>
        <w:ilvl w:val="1"/>
        <w:numId w:val="5"/>
      </w:numPr>
      <w:spacing w:before="120" w:after="120" w:line="415" w:lineRule="auto"/>
      <w:outlineLvl w:val="1"/>
    </w:pPr>
    <w:rPr>
      <w:rFonts w:ascii="Arial" w:hAnsi="Arial"/>
      <w:b/>
      <w:bCs/>
      <w:color w:val="000000"/>
    </w:rPr>
  </w:style>
  <w:style w:type="paragraph" w:styleId="3">
    <w:name w:val="heading 3"/>
    <w:aliases w:val="标题 3，内容"/>
    <w:basedOn w:val="a2"/>
    <w:next w:val="a2"/>
    <w:qFormat/>
    <w:rsid w:val="00516392"/>
    <w:pPr>
      <w:keepNext/>
      <w:keepLines/>
      <w:numPr>
        <w:ilvl w:val="2"/>
        <w:numId w:val="5"/>
      </w:numPr>
      <w:spacing w:before="120" w:after="120" w:line="360" w:lineRule="auto"/>
      <w:outlineLvl w:val="2"/>
    </w:pPr>
    <w:rPr>
      <w:b/>
      <w:bCs/>
      <w:color w:val="000000"/>
    </w:rPr>
  </w:style>
  <w:style w:type="paragraph" w:styleId="4">
    <w:name w:val="heading 4"/>
    <w:aliases w:val="标题 4，内容"/>
    <w:basedOn w:val="a2"/>
    <w:next w:val="a2"/>
    <w:qFormat/>
    <w:rsid w:val="00FC18DE"/>
    <w:pPr>
      <w:keepNext/>
      <w:keepLines/>
      <w:numPr>
        <w:ilvl w:val="3"/>
        <w:numId w:val="5"/>
      </w:numPr>
      <w:outlineLvl w:val="3"/>
    </w:pPr>
    <w:rPr>
      <w:rFonts w:ascii="Arial" w:eastAsia="黑体" w:hAnsi="Arial"/>
      <w:bCs/>
      <w:szCs w:val="28"/>
    </w:rPr>
  </w:style>
  <w:style w:type="paragraph" w:styleId="5">
    <w:name w:val="heading 5"/>
    <w:aliases w:val="标题 5，内容"/>
    <w:basedOn w:val="a2"/>
    <w:next w:val="a2"/>
    <w:qFormat/>
    <w:rsid w:val="00FC18DE"/>
    <w:pPr>
      <w:keepNext/>
      <w:keepLines/>
      <w:numPr>
        <w:ilvl w:val="4"/>
        <w:numId w:val="5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2"/>
    <w:next w:val="a2"/>
    <w:qFormat/>
    <w:rsid w:val="00FC18DE"/>
    <w:pPr>
      <w:keepNext/>
      <w:keepLines/>
      <w:numPr>
        <w:ilvl w:val="5"/>
        <w:numId w:val="5"/>
      </w:numPr>
      <w:spacing w:before="240" w:after="64" w:line="320" w:lineRule="auto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2"/>
    <w:next w:val="a2"/>
    <w:qFormat/>
    <w:rsid w:val="00FC18DE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2"/>
    <w:next w:val="a2"/>
    <w:qFormat/>
    <w:rsid w:val="00FC18DE"/>
    <w:pPr>
      <w:keepNext/>
      <w:keepLines/>
      <w:spacing w:before="240" w:after="64" w:line="320" w:lineRule="auto"/>
      <w:outlineLvl w:val="7"/>
    </w:pPr>
    <w:rPr>
      <w:rFonts w:ascii="Arial" w:eastAsia="黑体" w:hAnsi="Arial"/>
    </w:rPr>
  </w:style>
  <w:style w:type="paragraph" w:styleId="9">
    <w:name w:val="heading 9"/>
    <w:basedOn w:val="a2"/>
    <w:next w:val="a2"/>
    <w:qFormat/>
    <w:rsid w:val="00FC18DE"/>
    <w:pPr>
      <w:keepNext/>
      <w:keepLines/>
      <w:numPr>
        <w:ilvl w:val="8"/>
        <w:numId w:val="5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styleId="a6">
    <w:name w:val="Table Grid"/>
    <w:basedOn w:val="a4"/>
    <w:rsid w:val="00FC18DE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Document Map"/>
    <w:basedOn w:val="a2"/>
    <w:semiHidden/>
    <w:rsid w:val="00FC18DE"/>
    <w:pPr>
      <w:shd w:val="clear" w:color="auto" w:fill="000080"/>
    </w:pPr>
  </w:style>
  <w:style w:type="paragraph" w:styleId="a8">
    <w:name w:val="header"/>
    <w:basedOn w:val="a2"/>
    <w:rsid w:val="00FC18D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footer"/>
    <w:basedOn w:val="a2"/>
    <w:rsid w:val="00FC18D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a">
    <w:name w:val="page number"/>
    <w:basedOn w:val="a3"/>
    <w:rsid w:val="00FC18DE"/>
  </w:style>
  <w:style w:type="table" w:styleId="11">
    <w:name w:val="Table Grid 1"/>
    <w:basedOn w:val="a4"/>
    <w:rsid w:val="00FC18DE"/>
    <w:pPr>
      <w:widowControl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styleId="ab">
    <w:name w:val="Hyperlink"/>
    <w:basedOn w:val="a3"/>
    <w:rsid w:val="00FC18DE"/>
    <w:rPr>
      <w:color w:val="0000FF"/>
      <w:u w:val="single"/>
    </w:rPr>
  </w:style>
  <w:style w:type="paragraph" w:styleId="ac">
    <w:name w:val="Plain Text"/>
    <w:basedOn w:val="a2"/>
    <w:rsid w:val="00FC18DE"/>
    <w:rPr>
      <w:rFonts w:ascii="宋体" w:hAnsi="Courier New" w:cs="Century"/>
      <w:szCs w:val="21"/>
    </w:rPr>
  </w:style>
  <w:style w:type="character" w:styleId="ad">
    <w:name w:val="FollowedHyperlink"/>
    <w:basedOn w:val="a3"/>
    <w:rsid w:val="00FC18DE"/>
    <w:rPr>
      <w:color w:val="800080"/>
      <w:u w:val="single"/>
    </w:rPr>
  </w:style>
  <w:style w:type="numbering" w:styleId="111111">
    <w:name w:val="Outline List 2"/>
    <w:basedOn w:val="a5"/>
    <w:rsid w:val="00FC18DE"/>
    <w:pPr>
      <w:numPr>
        <w:numId w:val="1"/>
      </w:numPr>
    </w:pPr>
  </w:style>
  <w:style w:type="paragraph" w:customStyle="1" w:styleId="a1">
    <w:name w:val="表序与表题"/>
    <w:basedOn w:val="a2"/>
    <w:next w:val="ae"/>
    <w:rsid w:val="00FC18DE"/>
    <w:pPr>
      <w:keepNext/>
      <w:numPr>
        <w:ilvl w:val="7"/>
        <w:numId w:val="5"/>
      </w:numPr>
      <w:spacing w:before="120" w:line="400" w:lineRule="exact"/>
      <w:jc w:val="center"/>
    </w:pPr>
  </w:style>
  <w:style w:type="numbering" w:customStyle="1" w:styleId="1">
    <w:name w:val="样式1"/>
    <w:basedOn w:val="a5"/>
    <w:rsid w:val="00FC18DE"/>
    <w:pPr>
      <w:numPr>
        <w:numId w:val="2"/>
      </w:numPr>
    </w:pPr>
  </w:style>
  <w:style w:type="paragraph" w:customStyle="1" w:styleId="a0">
    <w:name w:val="图序与图题"/>
    <w:basedOn w:val="a2"/>
    <w:next w:val="af"/>
    <w:rsid w:val="00FC18DE"/>
    <w:pPr>
      <w:numPr>
        <w:ilvl w:val="6"/>
        <w:numId w:val="5"/>
      </w:numPr>
      <w:spacing w:after="120" w:line="400" w:lineRule="exact"/>
      <w:jc w:val="center"/>
    </w:pPr>
  </w:style>
  <w:style w:type="paragraph" w:customStyle="1" w:styleId="a">
    <w:name w:val="正文内序号"/>
    <w:basedOn w:val="a2"/>
    <w:next w:val="a2"/>
    <w:rsid w:val="00FC18DE"/>
    <w:pPr>
      <w:numPr>
        <w:numId w:val="3"/>
      </w:numPr>
      <w:spacing w:line="400" w:lineRule="exact"/>
    </w:pPr>
    <w:rPr>
      <w:kern w:val="0"/>
    </w:rPr>
  </w:style>
  <w:style w:type="paragraph" w:styleId="af">
    <w:name w:val="Body Text"/>
    <w:basedOn w:val="a2"/>
    <w:rsid w:val="00FC18DE"/>
    <w:pPr>
      <w:spacing w:line="400" w:lineRule="exact"/>
      <w:ind w:firstLineChars="200" w:firstLine="200"/>
    </w:pPr>
  </w:style>
  <w:style w:type="paragraph" w:customStyle="1" w:styleId="ae">
    <w:name w:val="图表"/>
    <w:basedOn w:val="a2"/>
    <w:next w:val="a0"/>
    <w:rsid w:val="00FC18DE"/>
    <w:pPr>
      <w:spacing w:before="120"/>
      <w:jc w:val="center"/>
    </w:pPr>
    <w:rPr>
      <w:szCs w:val="21"/>
    </w:rPr>
  </w:style>
  <w:style w:type="paragraph" w:styleId="af0">
    <w:name w:val="Body Text First Indent"/>
    <w:basedOn w:val="af"/>
    <w:rsid w:val="00FC18DE"/>
    <w:pPr>
      <w:spacing w:after="120" w:line="240" w:lineRule="auto"/>
      <w:ind w:firstLineChars="100" w:firstLine="420"/>
    </w:pPr>
    <w:rPr>
      <w:sz w:val="21"/>
    </w:rPr>
  </w:style>
  <w:style w:type="paragraph" w:styleId="af1">
    <w:name w:val="Body Text Indent"/>
    <w:basedOn w:val="a2"/>
    <w:rsid w:val="00FC18DE"/>
    <w:pPr>
      <w:spacing w:after="120"/>
      <w:ind w:leftChars="200" w:left="420"/>
    </w:pPr>
  </w:style>
  <w:style w:type="paragraph" w:styleId="20">
    <w:name w:val="Body Text First Indent 2"/>
    <w:basedOn w:val="af1"/>
    <w:autoRedefine/>
    <w:rsid w:val="00FC18DE"/>
    <w:pPr>
      <w:ind w:firstLineChars="200" w:firstLine="420"/>
    </w:pPr>
  </w:style>
  <w:style w:type="paragraph" w:customStyle="1" w:styleId="12">
    <w:name w:val="样式 正文首行缩进 + 首行缩进:  1 字符"/>
    <w:basedOn w:val="af0"/>
    <w:autoRedefine/>
    <w:rsid w:val="00FC18DE"/>
    <w:pPr>
      <w:spacing w:after="0"/>
      <w:ind w:firstLineChars="200" w:firstLine="480"/>
    </w:pPr>
    <w:rPr>
      <w:rFonts w:ascii="宋体" w:hAnsi="宋体" w:cs="宋体"/>
      <w:sz w:val="24"/>
    </w:rPr>
  </w:style>
  <w:style w:type="paragraph" w:styleId="13">
    <w:name w:val="toc 1"/>
    <w:basedOn w:val="a2"/>
    <w:next w:val="a2"/>
    <w:autoRedefine/>
    <w:semiHidden/>
    <w:rsid w:val="00FC18DE"/>
    <w:pPr>
      <w:spacing w:before="120" w:after="120"/>
    </w:pPr>
    <w:rPr>
      <w:b/>
      <w:bCs/>
      <w:caps/>
      <w:sz w:val="20"/>
      <w:szCs w:val="20"/>
    </w:rPr>
  </w:style>
  <w:style w:type="paragraph" w:styleId="21">
    <w:name w:val="toc 2"/>
    <w:basedOn w:val="a2"/>
    <w:next w:val="a2"/>
    <w:autoRedefine/>
    <w:semiHidden/>
    <w:rsid w:val="00FC18DE"/>
    <w:pPr>
      <w:ind w:left="210"/>
    </w:pPr>
    <w:rPr>
      <w:smallCaps/>
      <w:sz w:val="20"/>
      <w:szCs w:val="20"/>
    </w:rPr>
  </w:style>
  <w:style w:type="paragraph" w:styleId="30">
    <w:name w:val="toc 3"/>
    <w:basedOn w:val="a2"/>
    <w:next w:val="a2"/>
    <w:autoRedefine/>
    <w:semiHidden/>
    <w:rsid w:val="00FC18DE"/>
    <w:pPr>
      <w:ind w:left="420"/>
    </w:pPr>
    <w:rPr>
      <w:i/>
      <w:iCs/>
      <w:sz w:val="20"/>
      <w:szCs w:val="20"/>
    </w:rPr>
  </w:style>
  <w:style w:type="paragraph" w:styleId="40">
    <w:name w:val="toc 4"/>
    <w:basedOn w:val="a2"/>
    <w:next w:val="a2"/>
    <w:autoRedefine/>
    <w:semiHidden/>
    <w:rsid w:val="00FC18DE"/>
    <w:pPr>
      <w:ind w:left="630"/>
    </w:pPr>
    <w:rPr>
      <w:sz w:val="18"/>
      <w:szCs w:val="18"/>
    </w:rPr>
  </w:style>
  <w:style w:type="paragraph" w:styleId="50">
    <w:name w:val="toc 5"/>
    <w:basedOn w:val="a2"/>
    <w:next w:val="a2"/>
    <w:autoRedefine/>
    <w:semiHidden/>
    <w:rsid w:val="00FC18DE"/>
    <w:pPr>
      <w:ind w:left="840"/>
    </w:pPr>
    <w:rPr>
      <w:sz w:val="18"/>
      <w:szCs w:val="18"/>
    </w:rPr>
  </w:style>
  <w:style w:type="paragraph" w:styleId="60">
    <w:name w:val="toc 6"/>
    <w:basedOn w:val="a2"/>
    <w:next w:val="a2"/>
    <w:autoRedefine/>
    <w:semiHidden/>
    <w:rsid w:val="00FC18DE"/>
    <w:pPr>
      <w:ind w:left="1050"/>
    </w:pPr>
    <w:rPr>
      <w:sz w:val="18"/>
      <w:szCs w:val="18"/>
    </w:rPr>
  </w:style>
  <w:style w:type="paragraph" w:styleId="70">
    <w:name w:val="toc 7"/>
    <w:basedOn w:val="a2"/>
    <w:next w:val="a2"/>
    <w:autoRedefine/>
    <w:semiHidden/>
    <w:rsid w:val="00FC18DE"/>
    <w:pPr>
      <w:ind w:left="1260"/>
    </w:pPr>
    <w:rPr>
      <w:sz w:val="18"/>
      <w:szCs w:val="18"/>
    </w:rPr>
  </w:style>
  <w:style w:type="paragraph" w:styleId="80">
    <w:name w:val="toc 8"/>
    <w:basedOn w:val="a2"/>
    <w:next w:val="a2"/>
    <w:autoRedefine/>
    <w:semiHidden/>
    <w:rsid w:val="00FC18DE"/>
    <w:pPr>
      <w:ind w:left="1470"/>
    </w:pPr>
    <w:rPr>
      <w:sz w:val="18"/>
      <w:szCs w:val="18"/>
    </w:rPr>
  </w:style>
  <w:style w:type="paragraph" w:styleId="90">
    <w:name w:val="toc 9"/>
    <w:basedOn w:val="a2"/>
    <w:next w:val="a2"/>
    <w:autoRedefine/>
    <w:semiHidden/>
    <w:rsid w:val="00FC18DE"/>
    <w:pPr>
      <w:ind w:left="1680"/>
    </w:pPr>
    <w:rPr>
      <w:sz w:val="18"/>
      <w:szCs w:val="18"/>
    </w:rPr>
  </w:style>
  <w:style w:type="paragraph" w:styleId="af2">
    <w:name w:val="Title"/>
    <w:basedOn w:val="a2"/>
    <w:qFormat/>
    <w:rsid w:val="00EF2E8C"/>
    <w:pPr>
      <w:spacing w:before="240" w:after="60"/>
      <w:jc w:val="center"/>
      <w:outlineLvl w:val="0"/>
    </w:pPr>
    <w:rPr>
      <w:rFonts w:cs="Arial"/>
      <w:b/>
      <w:bCs/>
      <w:color w:val="000000"/>
      <w:sz w:val="32"/>
      <w:szCs w:val="32"/>
    </w:rPr>
  </w:style>
  <w:style w:type="paragraph" w:customStyle="1" w:styleId="22">
    <w:name w:val="样式 正文首行缩进 2 + 首行缩进:  2 字符"/>
    <w:basedOn w:val="20"/>
    <w:rsid w:val="00FC18DE"/>
    <w:pPr>
      <w:ind w:leftChars="100" w:left="100" w:firstLine="200"/>
    </w:pPr>
    <w:rPr>
      <w:rFonts w:cs="宋体"/>
      <w:szCs w:val="20"/>
    </w:rPr>
  </w:style>
  <w:style w:type="paragraph" w:styleId="af3">
    <w:name w:val="List Paragraph"/>
    <w:basedOn w:val="a2"/>
    <w:uiPriority w:val="34"/>
    <w:qFormat/>
    <w:rsid w:val="0044363D"/>
    <w:pPr>
      <w:ind w:firstLineChars="200" w:firstLine="42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af4">
    <w:name w:val="Balloon Text"/>
    <w:basedOn w:val="a2"/>
    <w:link w:val="Char"/>
    <w:rsid w:val="0044363D"/>
    <w:rPr>
      <w:sz w:val="18"/>
      <w:szCs w:val="18"/>
    </w:rPr>
  </w:style>
  <w:style w:type="character" w:customStyle="1" w:styleId="Char">
    <w:name w:val="批注框文本 Char"/>
    <w:basedOn w:val="a3"/>
    <w:link w:val="af4"/>
    <w:rsid w:val="0044363D"/>
    <w:rPr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81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1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8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hechao\Application%20Data\Microsoft\Templates\Normal1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Normal1.dot</Template>
  <TotalTime>329</TotalTime>
  <Pages>5</Pages>
  <Words>316</Words>
  <Characters>1556</Characters>
  <Application>Microsoft Office Word</Application>
  <DocSecurity>0</DocSecurity>
  <Lines>12</Lines>
  <Paragraphs>3</Paragraphs>
  <ScaleCrop>false</ScaleCrop>
  <Company>Garmin</Company>
  <LinksUpToDate>false</LinksUpToDate>
  <CharactersWithSpaces>1869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设计文档模板</dc:title>
  <dc:creator>何超</dc:creator>
  <cp:lastModifiedBy>hosuperman</cp:lastModifiedBy>
  <cp:revision>56</cp:revision>
  <dcterms:created xsi:type="dcterms:W3CDTF">2013-09-01T12:08:00Z</dcterms:created>
  <dcterms:modified xsi:type="dcterms:W3CDTF">2015-10-19T05:45:00Z</dcterms:modified>
</cp:coreProperties>
</file>